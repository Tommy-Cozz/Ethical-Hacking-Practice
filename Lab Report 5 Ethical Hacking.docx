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88415555"/>
        <w:docPartObj>
          <w:docPartGallery w:val="Cover Pages"/>
          <w:docPartUnique/>
        </w:docPartObj>
      </w:sdtPr>
      <w:sdtContent>
        <w:p w14:paraId="217A2792" w14:textId="74742F3A" w:rsidR="00BF0268" w:rsidRDefault="00000000">
          <w:pPr>
            <w:pStyle w:val="Logo"/>
          </w:pPr>
          <w:sdt>
            <w:sdtPr>
              <w:alias w:val="Click icon at right to replace logo"/>
              <w:tag w:val="Click icon at right to replace logo"/>
              <w:id w:val="-2090688503"/>
              <w:showingPlcHdr/>
              <w:picture/>
            </w:sdtPr>
            <w:sdtContent>
              <w:r w:rsidR="00B66D0D">
                <w:rPr>
                  <w:noProof/>
                </w:rPr>
                <w:drawing>
                  <wp:inline distT="0" distB="0" distL="0" distR="0" wp14:anchorId="74E42393" wp14:editId="33392132">
                    <wp:extent cx="609600" cy="609600"/>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0"/>
                            <a:stretch>
                              <a:fillRect/>
                            </a:stretch>
                          </pic:blipFill>
                          <pic:spPr bwMode="auto">
                            <a:xfrm>
                              <a:off x="0" y="0"/>
                              <a:ext cx="609600" cy="609600"/>
                            </a:xfrm>
                            <a:prstGeom prst="rect">
                              <a:avLst/>
                            </a:prstGeom>
                            <a:noFill/>
                            <a:ln>
                              <a:noFill/>
                            </a:ln>
                          </pic:spPr>
                        </pic:pic>
                      </a:graphicData>
                    </a:graphic>
                  </wp:inline>
                </w:drawing>
              </w:r>
            </w:sdtContent>
          </w:sdt>
          <w:r w:rsidR="00AE3E01">
            <w:rPr>
              <w:noProof/>
              <w:lang w:eastAsia="en-US"/>
            </w:rPr>
            <mc:AlternateContent>
              <mc:Choice Requires="wps">
                <w:drawing>
                  <wp:anchor distT="0" distB="0" distL="114300" distR="114300" simplePos="0" relativeHeight="251659264" behindDoc="0" locked="0" layoutInCell="1" allowOverlap="1" wp14:anchorId="46950FFB" wp14:editId="23ABF76A">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0C2AA" w14:textId="0D13CD85" w:rsidR="00BF0268" w:rsidRDefault="00105248">
                                <w:pPr>
                                  <w:pStyle w:val="Title"/>
                                </w:pPr>
                                <w:r>
                                  <w:t xml:space="preserve">Lab </w:t>
                                </w:r>
                                <w:r w:rsidR="00EF1157">
                                  <w:t>5</w:t>
                                </w:r>
                              </w:p>
                              <w:p w14:paraId="66F8E114" w14:textId="61F386FC" w:rsidR="00BF0268" w:rsidRDefault="00000000">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sidR="00F01977">
                                      <w:t>C</w:t>
                                    </w:r>
                                    <w:r w:rsidR="00611896">
                                      <w:t>SCI6658-01</w:t>
                                    </w:r>
                                    <w:r w:rsidR="00F01977">
                                      <w:t xml:space="preserve"> &amp; Lab #</w:t>
                                    </w:r>
                                  </w:sdtContent>
                                </w:sdt>
                                <w:r w:rsidR="00EF1157">
                                  <w:t>5</w:t>
                                </w:r>
                                <w:r w:rsidR="004B5B91">
                                  <w:t>.1/</w:t>
                                </w:r>
                                <w:r w:rsidR="00EF1157">
                                  <w:t>5</w:t>
                                </w:r>
                                <w:r w:rsidR="004B5B91">
                                  <w:t>.2</w:t>
                                </w:r>
                              </w:p>
                              <w:p w14:paraId="23F89D43" w14:textId="7016AB25" w:rsidR="00575C24" w:rsidRPr="00575C24" w:rsidRDefault="00EF1157" w:rsidP="00575C24">
                                <w:r>
                                  <w:t xml:space="preserve">Exploiting a Vulnerable Web Application, and Performing SQL Injection to Manipulate Tables in a Database </w:t>
                                </w:r>
                                <w:r w:rsidR="00364133">
                                  <w:t xml:space="preserve"> </w:t>
                                </w:r>
                                <w:r w:rsidR="00575C24">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950FFB"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LofVVF8CAAAuBQAADgAAAAAAAAAAAAAAAAAuAgAAZHJzL2Uyb0RvYy54&#10;bWxQSwECLQAUAAYACAAAACEAifTqgNsAAAAFAQAADwAAAAAAAAAAAAAAAAC5BAAAZHJzL2Rvd25y&#10;ZXYueG1sUEsFBgAAAAAEAAQA8wAAAMEFAAAAAA==&#10;" filled="f" stroked="f" strokeweight=".5pt">
                    <v:textbox style="mso-fit-shape-to-text:t" inset="0,0,0,0">
                      <w:txbxContent>
                        <w:p w14:paraId="7DC0C2AA" w14:textId="0D13CD85" w:rsidR="00BF0268" w:rsidRDefault="00105248">
                          <w:pPr>
                            <w:pStyle w:val="Title"/>
                          </w:pPr>
                          <w:r>
                            <w:t xml:space="preserve">Lab </w:t>
                          </w:r>
                          <w:r w:rsidR="00EF1157">
                            <w:t>5</w:t>
                          </w:r>
                        </w:p>
                        <w:p w14:paraId="66F8E114" w14:textId="61F386FC" w:rsidR="00BF0268" w:rsidRDefault="00000000">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sidR="00F01977">
                                <w:t>C</w:t>
                              </w:r>
                              <w:r w:rsidR="00611896">
                                <w:t>SCI6658-01</w:t>
                              </w:r>
                              <w:r w:rsidR="00F01977">
                                <w:t xml:space="preserve"> &amp; Lab #</w:t>
                              </w:r>
                            </w:sdtContent>
                          </w:sdt>
                          <w:r w:rsidR="00EF1157">
                            <w:t>5</w:t>
                          </w:r>
                          <w:r w:rsidR="004B5B91">
                            <w:t>.1/</w:t>
                          </w:r>
                          <w:r w:rsidR="00EF1157">
                            <w:t>5</w:t>
                          </w:r>
                          <w:r w:rsidR="004B5B91">
                            <w:t>.2</w:t>
                          </w:r>
                        </w:p>
                        <w:p w14:paraId="23F89D43" w14:textId="7016AB25" w:rsidR="00575C24" w:rsidRPr="00575C24" w:rsidRDefault="00EF1157" w:rsidP="00575C24">
                          <w:r>
                            <w:t xml:space="preserve">Exploiting a Vulnerable Web Application, and Performing SQL Injection to Manipulate Tables in a Database </w:t>
                          </w:r>
                          <w:r w:rsidR="00364133">
                            <w:t xml:space="preserve"> </w:t>
                          </w:r>
                          <w:r w:rsidR="00575C24">
                            <w:t xml:space="preserve"> </w:t>
                          </w:r>
                        </w:p>
                      </w:txbxContent>
                    </v:textbox>
                    <w10:wrap type="topAndBottom" anchorx="margin" anchory="margin"/>
                  </v:shape>
                </w:pict>
              </mc:Fallback>
            </mc:AlternateContent>
          </w:r>
        </w:p>
        <w:p w14:paraId="664CD5D7" w14:textId="77777777" w:rsidR="00BF0268" w:rsidRDefault="00BF0268"/>
        <w:p w14:paraId="2CB49616" w14:textId="3F030351" w:rsidR="00BF0268" w:rsidRDefault="00611896">
          <w:r>
            <w:rPr>
              <w:noProof/>
              <w:lang w:eastAsia="en-US"/>
            </w:rPr>
            <mc:AlternateContent>
              <mc:Choice Requires="wps">
                <w:drawing>
                  <wp:anchor distT="0" distB="0" distL="114300" distR="114300" simplePos="0" relativeHeight="251660288" behindDoc="0" locked="0" layoutInCell="1" allowOverlap="1" wp14:anchorId="371882CD" wp14:editId="3545E266">
                    <wp:simplePos x="0" y="0"/>
                    <wp:positionH relativeFrom="margin">
                      <wp:align>left</wp:align>
                    </wp:positionH>
                    <wp:positionV relativeFrom="margin">
                      <wp:posOffset>8172450</wp:posOffset>
                    </wp:positionV>
                    <wp:extent cx="5962650" cy="516890"/>
                    <wp:effectExtent l="0" t="0" r="0" b="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62650" cy="51689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57"/>
                                  <w:gridCol w:w="447"/>
                                  <w:gridCol w:w="2665"/>
                                  <w:gridCol w:w="447"/>
                                  <w:gridCol w:w="2661"/>
                                </w:tblGrid>
                                <w:tr w:rsidR="00BF0268" w14:paraId="6D2B0314" w14:textId="77777777">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14:paraId="4C8696FF" w14:textId="0A859778" w:rsidR="00BF0268" w:rsidRDefault="00D33340" w:rsidP="00611896">
                                          <w:pPr>
                                            <w:pStyle w:val="ContactInfo"/>
                                          </w:pPr>
                                          <w:r>
                                            <w:t>TC- GitHub</w:t>
                                          </w:r>
                                        </w:p>
                                      </w:tc>
                                    </w:sdtContent>
                                  </w:sdt>
                                  <w:tc>
                                    <w:tcPr>
                                      <w:tcW w:w="252" w:type="pct"/>
                                    </w:tcPr>
                                    <w:p w14:paraId="625B864F" w14:textId="77777777" w:rsidR="00BF0268" w:rsidRDefault="00BF0268">
                                      <w:pPr>
                                        <w:pStyle w:val="ContactInfo"/>
                                      </w:pPr>
                                    </w:p>
                                  </w:tc>
                                  <w:tc>
                                    <w:tcPr>
                                      <w:tcW w:w="1501" w:type="pct"/>
                                    </w:tcPr>
                                    <w:p w14:paraId="6C3C5E16" w14:textId="77777777" w:rsidR="00BF0268" w:rsidRDefault="00BF0268">
                                      <w:pPr>
                                        <w:pStyle w:val="ContactInfo"/>
                                        <w:jc w:val="center"/>
                                      </w:pPr>
                                    </w:p>
                                  </w:tc>
                                  <w:tc>
                                    <w:tcPr>
                                      <w:tcW w:w="252" w:type="pct"/>
                                    </w:tcPr>
                                    <w:p w14:paraId="62F26694" w14:textId="77777777" w:rsidR="00BF0268" w:rsidRDefault="00BF0268">
                                      <w:pPr>
                                        <w:pStyle w:val="ContactInfo"/>
                                      </w:pPr>
                                    </w:p>
                                  </w:tc>
                                  <w:tc>
                                    <w:tcPr>
                                      <w:tcW w:w="1500" w:type="pct"/>
                                    </w:tcPr>
                                    <w:p w14:paraId="08562DE3" w14:textId="77777777" w:rsidR="00BF0268" w:rsidRDefault="00BF0268">
                                      <w:pPr>
                                        <w:pStyle w:val="ContactInfo"/>
                                        <w:jc w:val="right"/>
                                      </w:pPr>
                                    </w:p>
                                  </w:tc>
                                </w:tr>
                              </w:tbl>
                              <w:p w14:paraId="2621F726" w14:textId="77777777" w:rsidR="00BF0268" w:rsidRDefault="00BF0268">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882CD" id="_x0000_t202" coordsize="21600,21600" o:spt="202" path="m,l,21600r21600,l21600,xe">
                    <v:stroke joinstyle="miter"/>
                    <v:path gradientshapeok="t" o:connecttype="rect"/>
                  </v:shapetype>
                  <v:shape id="Text Box 1" o:spid="_x0000_s1027" type="#_x0000_t202" alt="Text box displaying company contact information" style="position:absolute;margin-left:0;margin-top:643.5pt;width:469.5pt;height:40.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57"/>
                            <w:gridCol w:w="447"/>
                            <w:gridCol w:w="2665"/>
                            <w:gridCol w:w="447"/>
                            <w:gridCol w:w="2661"/>
                          </w:tblGrid>
                          <w:tr w:rsidR="00BF0268" w14:paraId="6D2B0314" w14:textId="77777777">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14:paraId="4C8696FF" w14:textId="0A859778" w:rsidR="00BF0268" w:rsidRDefault="00D33340" w:rsidP="00611896">
                                    <w:pPr>
                                      <w:pStyle w:val="ContactInfo"/>
                                    </w:pPr>
                                    <w:r>
                                      <w:t>TC- GitHub</w:t>
                                    </w:r>
                                  </w:p>
                                </w:tc>
                              </w:sdtContent>
                            </w:sdt>
                            <w:tc>
                              <w:tcPr>
                                <w:tcW w:w="252" w:type="pct"/>
                              </w:tcPr>
                              <w:p w14:paraId="625B864F" w14:textId="77777777" w:rsidR="00BF0268" w:rsidRDefault="00BF0268">
                                <w:pPr>
                                  <w:pStyle w:val="ContactInfo"/>
                                </w:pPr>
                              </w:p>
                            </w:tc>
                            <w:tc>
                              <w:tcPr>
                                <w:tcW w:w="1501" w:type="pct"/>
                              </w:tcPr>
                              <w:p w14:paraId="6C3C5E16" w14:textId="77777777" w:rsidR="00BF0268" w:rsidRDefault="00BF0268">
                                <w:pPr>
                                  <w:pStyle w:val="ContactInfo"/>
                                  <w:jc w:val="center"/>
                                </w:pPr>
                              </w:p>
                            </w:tc>
                            <w:tc>
                              <w:tcPr>
                                <w:tcW w:w="252" w:type="pct"/>
                              </w:tcPr>
                              <w:p w14:paraId="62F26694" w14:textId="77777777" w:rsidR="00BF0268" w:rsidRDefault="00BF0268">
                                <w:pPr>
                                  <w:pStyle w:val="ContactInfo"/>
                                </w:pPr>
                              </w:p>
                            </w:tc>
                            <w:tc>
                              <w:tcPr>
                                <w:tcW w:w="1500" w:type="pct"/>
                              </w:tcPr>
                              <w:p w14:paraId="08562DE3" w14:textId="77777777" w:rsidR="00BF0268" w:rsidRDefault="00BF0268">
                                <w:pPr>
                                  <w:pStyle w:val="ContactInfo"/>
                                  <w:jc w:val="right"/>
                                </w:pPr>
                              </w:p>
                            </w:tc>
                          </w:tr>
                        </w:tbl>
                        <w:p w14:paraId="2621F726" w14:textId="77777777" w:rsidR="00BF0268" w:rsidRDefault="00BF0268">
                          <w:pPr>
                            <w:pStyle w:val="TableSpace"/>
                          </w:pPr>
                        </w:p>
                      </w:txbxContent>
                    </v:textbox>
                    <w10:wrap type="topAndBottom" anchorx="margin" anchory="margin"/>
                  </v:shape>
                </w:pict>
              </mc:Fallback>
            </mc:AlternateContent>
          </w:r>
          <w:r w:rsidR="00AE3E01">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14:paraId="26EEA2EF" w14:textId="77777777" w:rsidR="00BF0268" w:rsidRDefault="00AE3E01">
          <w:pPr>
            <w:pStyle w:val="TOCHeading"/>
          </w:pPr>
          <w:r>
            <w:t>Table of Contents</w:t>
          </w:r>
        </w:p>
        <w:p w14:paraId="444018B0" w14:textId="4344447B" w:rsidR="00BE4987" w:rsidRDefault="00AE3E01">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132401786" w:history="1">
            <w:r w:rsidR="00BE4987" w:rsidRPr="002A22B9">
              <w:rPr>
                <w:rStyle w:val="Hyperlink"/>
                <w:noProof/>
              </w:rPr>
              <w:t>Executive Summary</w:t>
            </w:r>
            <w:r w:rsidR="00BE4987">
              <w:rPr>
                <w:noProof/>
                <w:webHidden/>
              </w:rPr>
              <w:tab/>
            </w:r>
            <w:r w:rsidR="00BE4987">
              <w:rPr>
                <w:noProof/>
                <w:webHidden/>
              </w:rPr>
              <w:fldChar w:fldCharType="begin"/>
            </w:r>
            <w:r w:rsidR="00BE4987">
              <w:rPr>
                <w:noProof/>
                <w:webHidden/>
              </w:rPr>
              <w:instrText xml:space="preserve"> PAGEREF _Toc132401786 \h </w:instrText>
            </w:r>
            <w:r w:rsidR="00BE4987">
              <w:rPr>
                <w:noProof/>
                <w:webHidden/>
              </w:rPr>
            </w:r>
            <w:r w:rsidR="00BE4987">
              <w:rPr>
                <w:noProof/>
                <w:webHidden/>
              </w:rPr>
              <w:fldChar w:fldCharType="separate"/>
            </w:r>
            <w:r w:rsidR="00BE4987">
              <w:rPr>
                <w:noProof/>
                <w:webHidden/>
              </w:rPr>
              <w:t>2</w:t>
            </w:r>
            <w:r w:rsidR="00BE4987">
              <w:rPr>
                <w:noProof/>
                <w:webHidden/>
              </w:rPr>
              <w:fldChar w:fldCharType="end"/>
            </w:r>
          </w:hyperlink>
        </w:p>
        <w:p w14:paraId="69FFF06D" w14:textId="77777777" w:rsidR="00BE4987" w:rsidRDefault="00000000">
          <w:pPr>
            <w:pStyle w:val="TOC2"/>
            <w:rPr>
              <w:noProof/>
              <w:color w:val="auto"/>
              <w:lang w:eastAsia="en-US"/>
            </w:rPr>
          </w:pPr>
          <w:hyperlink w:anchor="_Toc132401787" w:history="1">
            <w:r w:rsidR="00BE4987" w:rsidRPr="002A22B9">
              <w:rPr>
                <w:rStyle w:val="Hyperlink"/>
                <w:noProof/>
              </w:rPr>
              <w:t>Lab 5.1</w:t>
            </w:r>
          </w:hyperlink>
        </w:p>
        <w:p w14:paraId="1AB7734C" w14:textId="77777777" w:rsidR="00BE4987" w:rsidRDefault="00000000">
          <w:pPr>
            <w:pStyle w:val="TOC2"/>
            <w:rPr>
              <w:noProof/>
              <w:color w:val="auto"/>
              <w:lang w:eastAsia="en-US"/>
            </w:rPr>
          </w:pPr>
          <w:hyperlink w:anchor="_Toc132401788" w:history="1">
            <w:r w:rsidR="00BE4987" w:rsidRPr="002A22B9">
              <w:rPr>
                <w:rStyle w:val="Hyperlink"/>
                <w:noProof/>
              </w:rPr>
              <w:t>LAB 5.2</w:t>
            </w:r>
          </w:hyperlink>
        </w:p>
        <w:p w14:paraId="0ACEDB17" w14:textId="77777777" w:rsidR="00BE4987" w:rsidRDefault="00000000">
          <w:pPr>
            <w:pStyle w:val="TOC2"/>
            <w:rPr>
              <w:noProof/>
              <w:color w:val="auto"/>
              <w:lang w:eastAsia="en-US"/>
            </w:rPr>
          </w:pPr>
          <w:hyperlink w:anchor="_Toc132401789" w:history="1">
            <w:r w:rsidR="00BE4987" w:rsidRPr="002A22B9">
              <w:rPr>
                <w:rStyle w:val="Hyperlink"/>
                <w:noProof/>
              </w:rPr>
              <w:t>Objectives</w:t>
            </w:r>
          </w:hyperlink>
        </w:p>
        <w:p w14:paraId="3CB7C8D6" w14:textId="13A529FA" w:rsidR="00BE4987" w:rsidRDefault="00000000">
          <w:pPr>
            <w:pStyle w:val="TOC1"/>
            <w:tabs>
              <w:tab w:val="right" w:leader="dot" w:pos="9350"/>
            </w:tabs>
            <w:rPr>
              <w:b w:val="0"/>
              <w:bCs w:val="0"/>
              <w:noProof/>
              <w:color w:val="auto"/>
              <w:sz w:val="22"/>
              <w:szCs w:val="22"/>
              <w:lang w:eastAsia="en-US"/>
            </w:rPr>
          </w:pPr>
          <w:hyperlink w:anchor="_Toc132401790" w:history="1">
            <w:r w:rsidR="00BE4987" w:rsidRPr="002A22B9">
              <w:rPr>
                <w:rStyle w:val="Hyperlink"/>
                <w:noProof/>
              </w:rPr>
              <w:t>Lab Description Details</w:t>
            </w:r>
            <w:r w:rsidR="00BE4987">
              <w:rPr>
                <w:noProof/>
                <w:webHidden/>
              </w:rPr>
              <w:tab/>
            </w:r>
            <w:r w:rsidR="00BE4987">
              <w:rPr>
                <w:noProof/>
                <w:webHidden/>
              </w:rPr>
              <w:fldChar w:fldCharType="begin"/>
            </w:r>
            <w:r w:rsidR="00BE4987">
              <w:rPr>
                <w:noProof/>
                <w:webHidden/>
              </w:rPr>
              <w:instrText xml:space="preserve"> PAGEREF _Toc132401790 \h </w:instrText>
            </w:r>
            <w:r w:rsidR="00BE4987">
              <w:rPr>
                <w:noProof/>
                <w:webHidden/>
              </w:rPr>
            </w:r>
            <w:r w:rsidR="00BE4987">
              <w:rPr>
                <w:noProof/>
                <w:webHidden/>
              </w:rPr>
              <w:fldChar w:fldCharType="separate"/>
            </w:r>
            <w:r w:rsidR="00BE4987">
              <w:rPr>
                <w:noProof/>
                <w:webHidden/>
              </w:rPr>
              <w:t>2</w:t>
            </w:r>
            <w:r w:rsidR="00BE4987">
              <w:rPr>
                <w:noProof/>
                <w:webHidden/>
              </w:rPr>
              <w:fldChar w:fldCharType="end"/>
            </w:r>
          </w:hyperlink>
        </w:p>
        <w:p w14:paraId="71A09E85" w14:textId="77777777" w:rsidR="00BE4987" w:rsidRDefault="00000000">
          <w:pPr>
            <w:pStyle w:val="TOC2"/>
            <w:rPr>
              <w:noProof/>
              <w:color w:val="auto"/>
              <w:lang w:eastAsia="en-US"/>
            </w:rPr>
          </w:pPr>
          <w:hyperlink w:anchor="_Toc132401791" w:history="1">
            <w:r w:rsidR="00BE4987" w:rsidRPr="002A22B9">
              <w:rPr>
                <w:rStyle w:val="Hyperlink"/>
                <w:noProof/>
              </w:rPr>
              <w:t>Procedure</w:t>
            </w:r>
          </w:hyperlink>
        </w:p>
        <w:p w14:paraId="39EE39EB" w14:textId="77777777" w:rsidR="00BE4987" w:rsidRDefault="00000000">
          <w:pPr>
            <w:pStyle w:val="TOC2"/>
            <w:rPr>
              <w:noProof/>
              <w:color w:val="auto"/>
              <w:lang w:eastAsia="en-US"/>
            </w:rPr>
          </w:pPr>
          <w:hyperlink w:anchor="_Toc132401792" w:history="1">
            <w:r w:rsidR="00BE4987" w:rsidRPr="002A22B9">
              <w:rPr>
                <w:rStyle w:val="Hyperlink"/>
                <w:noProof/>
              </w:rPr>
              <w:t>LAB 5.1</w:t>
            </w:r>
          </w:hyperlink>
        </w:p>
        <w:p w14:paraId="0330D1E7" w14:textId="77777777" w:rsidR="00BE4987" w:rsidRDefault="00000000">
          <w:pPr>
            <w:pStyle w:val="TOC2"/>
            <w:rPr>
              <w:noProof/>
              <w:color w:val="auto"/>
              <w:lang w:eastAsia="en-US"/>
            </w:rPr>
          </w:pPr>
          <w:hyperlink w:anchor="_Toc132401793" w:history="1">
            <w:r w:rsidR="00BE4987" w:rsidRPr="002A22B9">
              <w:rPr>
                <w:rStyle w:val="Hyperlink"/>
                <w:noProof/>
              </w:rPr>
              <w:t>LAB 5.2</w:t>
            </w:r>
          </w:hyperlink>
        </w:p>
        <w:p w14:paraId="02F1431E" w14:textId="77777777" w:rsidR="00BE4987" w:rsidRDefault="00000000">
          <w:pPr>
            <w:pStyle w:val="TOC2"/>
            <w:rPr>
              <w:noProof/>
              <w:color w:val="auto"/>
              <w:lang w:eastAsia="en-US"/>
            </w:rPr>
          </w:pPr>
          <w:hyperlink w:anchor="_Toc132401794" w:history="1">
            <w:r w:rsidR="00BE4987" w:rsidRPr="002A22B9">
              <w:rPr>
                <w:rStyle w:val="Hyperlink"/>
                <w:noProof/>
              </w:rPr>
              <w:t>LAB 5.1</w:t>
            </w:r>
          </w:hyperlink>
        </w:p>
        <w:p w14:paraId="7CA89237" w14:textId="77777777" w:rsidR="00BE4987" w:rsidRDefault="00000000">
          <w:pPr>
            <w:pStyle w:val="TOC2"/>
            <w:rPr>
              <w:noProof/>
              <w:color w:val="auto"/>
              <w:lang w:eastAsia="en-US"/>
            </w:rPr>
          </w:pPr>
          <w:hyperlink w:anchor="_Toc132401795" w:history="1">
            <w:r w:rsidR="00BE4987" w:rsidRPr="002A22B9">
              <w:rPr>
                <w:rStyle w:val="Hyperlink"/>
                <w:noProof/>
              </w:rPr>
              <w:t>LAB 5.2</w:t>
            </w:r>
          </w:hyperlink>
        </w:p>
        <w:p w14:paraId="69FE4148" w14:textId="68F967F7" w:rsidR="00BE4987" w:rsidRDefault="00000000">
          <w:pPr>
            <w:pStyle w:val="TOC1"/>
            <w:tabs>
              <w:tab w:val="right" w:leader="dot" w:pos="9350"/>
            </w:tabs>
            <w:rPr>
              <w:b w:val="0"/>
              <w:bCs w:val="0"/>
              <w:noProof/>
              <w:color w:val="auto"/>
              <w:sz w:val="22"/>
              <w:szCs w:val="22"/>
              <w:lang w:eastAsia="en-US"/>
            </w:rPr>
          </w:pPr>
          <w:hyperlink w:anchor="_Toc132401796" w:history="1">
            <w:r w:rsidR="00BE4987" w:rsidRPr="002A22B9">
              <w:rPr>
                <w:rStyle w:val="Hyperlink"/>
                <w:noProof/>
              </w:rPr>
              <w:t>Conclusion &amp; Wrap-Up</w:t>
            </w:r>
            <w:r w:rsidR="00BE4987">
              <w:rPr>
                <w:noProof/>
                <w:webHidden/>
              </w:rPr>
              <w:tab/>
            </w:r>
            <w:r w:rsidR="00BE4987">
              <w:rPr>
                <w:noProof/>
                <w:webHidden/>
              </w:rPr>
              <w:fldChar w:fldCharType="begin"/>
            </w:r>
            <w:r w:rsidR="00BE4987">
              <w:rPr>
                <w:noProof/>
                <w:webHidden/>
              </w:rPr>
              <w:instrText xml:space="preserve"> PAGEREF _Toc132401796 \h </w:instrText>
            </w:r>
            <w:r w:rsidR="00BE4987">
              <w:rPr>
                <w:noProof/>
                <w:webHidden/>
              </w:rPr>
            </w:r>
            <w:r w:rsidR="00BE4987">
              <w:rPr>
                <w:noProof/>
                <w:webHidden/>
              </w:rPr>
              <w:fldChar w:fldCharType="separate"/>
            </w:r>
            <w:r w:rsidR="00BE4987">
              <w:rPr>
                <w:noProof/>
                <w:webHidden/>
              </w:rPr>
              <w:t>11</w:t>
            </w:r>
            <w:r w:rsidR="00BE4987">
              <w:rPr>
                <w:noProof/>
                <w:webHidden/>
              </w:rPr>
              <w:fldChar w:fldCharType="end"/>
            </w:r>
          </w:hyperlink>
        </w:p>
        <w:p w14:paraId="5A1B62B6" w14:textId="77777777" w:rsidR="00BE4987" w:rsidRDefault="00000000">
          <w:pPr>
            <w:pStyle w:val="TOC2"/>
            <w:rPr>
              <w:noProof/>
              <w:color w:val="auto"/>
              <w:lang w:eastAsia="en-US"/>
            </w:rPr>
          </w:pPr>
          <w:hyperlink w:anchor="_Toc132401797" w:history="1">
            <w:r w:rsidR="00BE4987" w:rsidRPr="002A22B9">
              <w:rPr>
                <w:rStyle w:val="Hyperlink"/>
                <w:noProof/>
              </w:rPr>
              <w:t>Summary with observations, Success &amp; Failures, Challenges</w:t>
            </w:r>
          </w:hyperlink>
        </w:p>
        <w:p w14:paraId="11229620" w14:textId="67A6CE1C" w:rsidR="00BF0268" w:rsidRDefault="00AE3E01">
          <w:r>
            <w:rPr>
              <w:b/>
              <w:bCs/>
              <w:sz w:val="26"/>
              <w:szCs w:val="26"/>
            </w:rPr>
            <w:fldChar w:fldCharType="end"/>
          </w:r>
        </w:p>
      </w:sdtContent>
    </w:sdt>
    <w:p w14:paraId="76E602A4" w14:textId="77777777" w:rsidR="00BF0268" w:rsidRDefault="00BF0268">
      <w:pPr>
        <w:sectPr w:rsidR="00BF0268">
          <w:pgSz w:w="12240" w:h="15840" w:code="1"/>
          <w:pgMar w:top="1080" w:right="1440" w:bottom="1080" w:left="1440" w:header="720" w:footer="576" w:gutter="0"/>
          <w:pgNumType w:start="0"/>
          <w:cols w:space="720"/>
          <w:titlePg/>
          <w:docGrid w:linePitch="360"/>
        </w:sectPr>
      </w:pPr>
    </w:p>
    <w:p w14:paraId="7100568B" w14:textId="77777777" w:rsidR="00BF0268" w:rsidRDefault="00AE3E01">
      <w:pPr>
        <w:pStyle w:val="Heading1"/>
      </w:pPr>
      <w:bookmarkStart w:id="0" w:name="_Toc132401786"/>
      <w:r>
        <w:lastRenderedPageBreak/>
        <w:t>Executive Summary</w:t>
      </w:r>
      <w:bookmarkEnd w:id="0"/>
    </w:p>
    <w:p w14:paraId="1F5F2E38" w14:textId="02FFBF98" w:rsidR="00105248" w:rsidRDefault="00105248" w:rsidP="00105248">
      <w:pPr>
        <w:pStyle w:val="Heading2"/>
      </w:pPr>
      <w:bookmarkStart w:id="1" w:name="_Toc132401787"/>
      <w:r>
        <w:t xml:space="preserve">Lab </w:t>
      </w:r>
      <w:r w:rsidR="00EF1157">
        <w:t>5</w:t>
      </w:r>
      <w:r>
        <w:t>.1</w:t>
      </w:r>
      <w:bookmarkEnd w:id="1"/>
    </w:p>
    <w:p w14:paraId="5AC986D5" w14:textId="574B691E" w:rsidR="00105248" w:rsidRDefault="00AE3AD4" w:rsidP="00105248">
      <w:r>
        <w:t xml:space="preserve">Within this lab </w:t>
      </w:r>
      <w:r w:rsidR="00A77EEC">
        <w:t xml:space="preserve">you will exploit a vulnerable web application using the virtual machine marked external kali attack machine to execute this attack on the WAN. Utilizing Armitage to exploit a machine using a XAMPP, WebDAV, </w:t>
      </w:r>
      <w:r w:rsidR="00031888">
        <w:t>and PHP</w:t>
      </w:r>
      <w:r w:rsidR="00A77EEC">
        <w:t xml:space="preserve"> </w:t>
      </w:r>
      <w:r w:rsidR="00031888">
        <w:t>ss</w:t>
      </w:r>
      <w:r w:rsidR="00A77EEC">
        <w:t xml:space="preserve">upload exploit. </w:t>
      </w:r>
    </w:p>
    <w:p w14:paraId="7E3B538E" w14:textId="6680ECA3" w:rsidR="00105248" w:rsidRDefault="00105248" w:rsidP="00105248">
      <w:pPr>
        <w:pStyle w:val="Heading2"/>
      </w:pPr>
      <w:bookmarkStart w:id="2" w:name="_Toc132401788"/>
      <w:r>
        <w:t xml:space="preserve">LAB </w:t>
      </w:r>
      <w:r w:rsidR="00EF1157">
        <w:t>5</w:t>
      </w:r>
      <w:r>
        <w:t>.2</w:t>
      </w:r>
      <w:bookmarkEnd w:id="2"/>
    </w:p>
    <w:p w14:paraId="3BE937C2" w14:textId="688EB890" w:rsidR="00105248" w:rsidRPr="00105248" w:rsidRDefault="00DF7F5A" w:rsidP="00105248">
      <w:r>
        <w:t xml:space="preserve">This lab will entail the execution of a SQL (Structured Query Language) in order to manipulate data tables in a database, with a kali attack machine on an external network and using the WAN to scan and attack a MySQL database on port 3306. Metasploit contains a package that will be used called MySQL login auxiliary mode to exploit the database. </w:t>
      </w:r>
    </w:p>
    <w:p w14:paraId="0411CA39" w14:textId="7B906F55" w:rsidR="00BF0268" w:rsidRDefault="00AE3E01">
      <w:pPr>
        <w:pStyle w:val="Heading2"/>
      </w:pPr>
      <w:bookmarkStart w:id="3" w:name="_Toc132401789"/>
      <w:r>
        <w:t>Objectives</w:t>
      </w:r>
      <w:bookmarkEnd w:id="3"/>
    </w:p>
    <w:p w14:paraId="225AACC1" w14:textId="434D400F" w:rsidR="00B66D0D" w:rsidRDefault="00B66D0D" w:rsidP="00B66D0D">
      <w:pPr>
        <w:spacing w:line="240" w:lineRule="auto"/>
      </w:pPr>
      <w:r>
        <w:t xml:space="preserve">Lab </w:t>
      </w:r>
      <w:r w:rsidR="00EF1157">
        <w:t>5</w:t>
      </w:r>
      <w:r>
        <w:t xml:space="preserve">.1 </w:t>
      </w:r>
    </w:p>
    <w:p w14:paraId="1E4E38FD" w14:textId="1361D9B8" w:rsidR="00EF1F97" w:rsidRDefault="006228F8" w:rsidP="004164F3">
      <w:pPr>
        <w:pStyle w:val="ListParagraph"/>
        <w:numPr>
          <w:ilvl w:val="0"/>
          <w:numId w:val="7"/>
        </w:numPr>
        <w:spacing w:line="240" w:lineRule="auto"/>
      </w:pPr>
      <w:r>
        <w:t>Use</w:t>
      </w:r>
      <w:r w:rsidR="00D60D8E">
        <w:t xml:space="preserve"> the </w:t>
      </w:r>
      <w:r w:rsidR="004164F3">
        <w:t xml:space="preserve">nmap tool and zenmap to scan the network for potential open ports and ways to access the user’s computer. </w:t>
      </w:r>
    </w:p>
    <w:p w14:paraId="633DD72F" w14:textId="4CDB264E" w:rsidR="004164F3" w:rsidRDefault="004164F3" w:rsidP="004164F3">
      <w:pPr>
        <w:pStyle w:val="ListParagraph"/>
        <w:numPr>
          <w:ilvl w:val="0"/>
          <w:numId w:val="7"/>
        </w:numPr>
        <w:spacing w:line="240" w:lineRule="auto"/>
      </w:pPr>
      <w:r>
        <w:t xml:space="preserve">Make use of Metasploit and Armitage to exploit a common vulnerability found in web servers. </w:t>
      </w:r>
    </w:p>
    <w:p w14:paraId="76F333F7" w14:textId="1327D2A6" w:rsidR="004164F3" w:rsidRDefault="004164F3" w:rsidP="004164F3">
      <w:pPr>
        <w:pStyle w:val="ListParagraph"/>
        <w:numPr>
          <w:ilvl w:val="0"/>
          <w:numId w:val="7"/>
        </w:numPr>
        <w:spacing w:line="240" w:lineRule="auto"/>
      </w:pPr>
      <w:r>
        <w:t xml:space="preserve">Meter perter will then be used to breach the system. </w:t>
      </w:r>
    </w:p>
    <w:p w14:paraId="543F3850" w14:textId="4F9E219F" w:rsidR="007F1E71" w:rsidRDefault="007F1E71" w:rsidP="007F1E71">
      <w:r>
        <w:t xml:space="preserve">Lab </w:t>
      </w:r>
      <w:r w:rsidR="00EF1157">
        <w:t>5</w:t>
      </w:r>
      <w:r>
        <w:t>.2</w:t>
      </w:r>
    </w:p>
    <w:p w14:paraId="7F7B609B" w14:textId="6EAA4FF1" w:rsidR="007F1E71" w:rsidRDefault="007F1E71" w:rsidP="00DF7F5A">
      <w:pPr>
        <w:numPr>
          <w:ilvl w:val="0"/>
          <w:numId w:val="8"/>
        </w:numPr>
        <w:spacing w:line="240" w:lineRule="auto"/>
      </w:pPr>
      <w:r w:rsidRPr="007F1E71">
        <w:t>Use nmap</w:t>
      </w:r>
      <w:r w:rsidR="00DF7F5A">
        <w:t xml:space="preserve"> to scan the network. </w:t>
      </w:r>
    </w:p>
    <w:p w14:paraId="33C3C88A" w14:textId="297AE326" w:rsidR="00DF7F5A" w:rsidRDefault="00DF7F5A" w:rsidP="00DF7F5A">
      <w:pPr>
        <w:numPr>
          <w:ilvl w:val="0"/>
          <w:numId w:val="8"/>
        </w:numPr>
        <w:spacing w:line="240" w:lineRule="auto"/>
      </w:pPr>
      <w:r>
        <w:t xml:space="preserve">Utilize a brute force cracker </w:t>
      </w:r>
      <w:r w:rsidR="004164F3">
        <w:t>method</w:t>
      </w:r>
      <w:r>
        <w:t xml:space="preserve"> to obtain the username and password of the MySQL database. </w:t>
      </w:r>
    </w:p>
    <w:p w14:paraId="3BDA9522" w14:textId="16615121" w:rsidR="00DF7F5A" w:rsidRDefault="00DF7F5A" w:rsidP="00DF7F5A">
      <w:pPr>
        <w:numPr>
          <w:ilvl w:val="0"/>
          <w:numId w:val="8"/>
        </w:numPr>
        <w:spacing w:line="240" w:lineRule="auto"/>
      </w:pPr>
      <w:r>
        <w:t xml:space="preserve">Use the harvested credentials to exploit and breach a </w:t>
      </w:r>
      <w:r w:rsidR="004164F3">
        <w:t>database.</w:t>
      </w:r>
      <w:r>
        <w:t xml:space="preserve"> </w:t>
      </w:r>
    </w:p>
    <w:p w14:paraId="363F7739" w14:textId="4F303B76" w:rsidR="00BF0268" w:rsidRDefault="00F01977">
      <w:pPr>
        <w:pStyle w:val="Heading1"/>
      </w:pPr>
      <w:bookmarkStart w:id="4" w:name="_Toc132401790"/>
      <w:r>
        <w:t xml:space="preserve">Lab </w:t>
      </w:r>
      <w:r w:rsidR="00AE3E01">
        <w:t xml:space="preserve">Description </w:t>
      </w:r>
      <w:r>
        <w:t>Details</w:t>
      </w:r>
      <w:bookmarkEnd w:id="4"/>
    </w:p>
    <w:p w14:paraId="54379690" w14:textId="6A91C031" w:rsidR="00AE51B8" w:rsidRDefault="00AE51B8">
      <w:pPr>
        <w:pStyle w:val="Heading2"/>
      </w:pPr>
      <w:bookmarkStart w:id="5" w:name="_Toc132401791"/>
      <w:r>
        <w:t>Procedure</w:t>
      </w:r>
      <w:bookmarkEnd w:id="5"/>
      <w:r>
        <w:t xml:space="preserve"> </w:t>
      </w:r>
    </w:p>
    <w:p w14:paraId="653ED224" w14:textId="280875C5" w:rsidR="00105248" w:rsidRDefault="00105248">
      <w:pPr>
        <w:pStyle w:val="Heading2"/>
        <w:rPr>
          <w:sz w:val="28"/>
          <w:szCs w:val="28"/>
        </w:rPr>
      </w:pPr>
      <w:bookmarkStart w:id="6" w:name="_Toc132401792"/>
      <w:r>
        <w:t xml:space="preserve">LAB </w:t>
      </w:r>
      <w:r w:rsidR="00EF1157">
        <w:t>5</w:t>
      </w:r>
      <w:r>
        <w:t>.1</w:t>
      </w:r>
      <w:bookmarkEnd w:id="6"/>
    </w:p>
    <w:p w14:paraId="411E34F7" w14:textId="40BC78DF" w:rsidR="004164F3" w:rsidRDefault="00567C39" w:rsidP="004164F3">
      <w:pPr>
        <w:pStyle w:val="ListParagraph"/>
        <w:numPr>
          <w:ilvl w:val="0"/>
          <w:numId w:val="5"/>
        </w:numPr>
      </w:pPr>
      <w:r>
        <w:t>First begin by</w:t>
      </w:r>
      <w:r w:rsidR="0055688C">
        <w:t xml:space="preserve"> </w:t>
      </w:r>
      <w:r w:rsidR="008C792E">
        <w:t xml:space="preserve">starting the </w:t>
      </w:r>
      <w:r w:rsidR="00CA7CE9">
        <w:t>virtual</w:t>
      </w:r>
      <w:r w:rsidR="008C792E">
        <w:t xml:space="preserve"> machine and select the </w:t>
      </w:r>
      <w:r w:rsidR="00CA7CE9">
        <w:t>virtual</w:t>
      </w:r>
      <w:r w:rsidR="008C792E">
        <w:t xml:space="preserve"> kali </w:t>
      </w:r>
      <w:r w:rsidR="00CA7CE9">
        <w:t>Linux</w:t>
      </w:r>
      <w:r w:rsidR="008C792E">
        <w:t xml:space="preserve"> attack machine 2 and log in with the credentials of user: root / pass: toor, after logiing on open the terminal and run a network map on the ip address 203.0.113.100 once done verify the specific ports open utilizing zenmap</w:t>
      </w:r>
    </w:p>
    <w:p w14:paraId="2DBF5CB2" w14:textId="4923924A" w:rsidR="008C792E" w:rsidRDefault="008C792E" w:rsidP="004164F3">
      <w:pPr>
        <w:pStyle w:val="ListParagraph"/>
        <w:numPr>
          <w:ilvl w:val="0"/>
          <w:numId w:val="5"/>
        </w:numPr>
      </w:pPr>
      <w:r>
        <w:t xml:space="preserve">Once </w:t>
      </w:r>
      <w:r w:rsidR="00CA7CE9">
        <w:t>verified</w:t>
      </w:r>
      <w:r>
        <w:t xml:space="preserve"> close out of zenmap and go back to the terminal command window to being the </w:t>
      </w:r>
      <w:r w:rsidR="00CA7CE9">
        <w:t>Metasploit</w:t>
      </w:r>
      <w:r>
        <w:t xml:space="preserve"> launch </w:t>
      </w:r>
      <w:r w:rsidR="00FA6289">
        <w:t>procedure</w:t>
      </w:r>
      <w:r>
        <w:t xml:space="preserve"> by typing in service postgresql start and after it </w:t>
      </w:r>
      <w:r w:rsidR="00CA7CE9">
        <w:t>initializes</w:t>
      </w:r>
      <w:r>
        <w:t xml:space="preserve"> type in cd Armitage and then once in the director type the command ./armitage to launch into the application.</w:t>
      </w:r>
    </w:p>
    <w:p w14:paraId="0D0D6461" w14:textId="29F17EE7" w:rsidR="008C792E" w:rsidRDefault="008C792E" w:rsidP="004164F3">
      <w:pPr>
        <w:pStyle w:val="ListParagraph"/>
        <w:numPr>
          <w:ilvl w:val="0"/>
          <w:numId w:val="5"/>
        </w:numPr>
      </w:pPr>
      <w:r>
        <w:t xml:space="preserve">Once inside of Armitage </w:t>
      </w:r>
      <w:r w:rsidR="00A422C2">
        <w:t xml:space="preserve">click connect when prompted and once in </w:t>
      </w:r>
      <w:r>
        <w:t xml:space="preserve">select on the hosts dropdown bar and then select add host you will then type 203.0.113.100 and then </w:t>
      </w:r>
      <w:r w:rsidR="00A422C2">
        <w:t xml:space="preserve">look at the </w:t>
      </w:r>
      <w:r w:rsidR="00CA7CE9">
        <w:t>console</w:t>
      </w:r>
      <w:r w:rsidR="00A422C2">
        <w:t xml:space="preserve"> tab where it says msf and type banner until you find the two flags 2 and 3. </w:t>
      </w:r>
    </w:p>
    <w:p w14:paraId="3B14EB16" w14:textId="1312E2CD" w:rsidR="00A422C2" w:rsidRDefault="00A422C2" w:rsidP="004164F3">
      <w:pPr>
        <w:pStyle w:val="ListParagraph"/>
        <w:numPr>
          <w:ilvl w:val="0"/>
          <w:numId w:val="5"/>
        </w:numPr>
      </w:pPr>
      <w:r>
        <w:t xml:space="preserve">Once you have found the flags go to the computer icon for 203.0.113.100 right click and select scan and wait for the scan to complete this is now shown to be a windows machine, after complete scan navigate to the exploit folder in the right side and then select the windows portion of it scroll to the bottom until you see the file marked xampp_webdav_upload_php and then double click on this once open be sure that there is a green </w:t>
      </w:r>
      <w:r>
        <w:lastRenderedPageBreak/>
        <w:t xml:space="preserve">border around the 203.0.113.100 host and then proceed to click launch to exploit it the machine will now show as compromised </w:t>
      </w:r>
    </w:p>
    <w:p w14:paraId="56938B58" w14:textId="518EF9D0" w:rsidR="00A422C2" w:rsidRDefault="00A422C2" w:rsidP="00A422C2">
      <w:pPr>
        <w:pStyle w:val="ListParagraph"/>
        <w:numPr>
          <w:ilvl w:val="0"/>
          <w:numId w:val="5"/>
        </w:numPr>
      </w:pPr>
      <w:r>
        <w:t xml:space="preserve">Right click to </w:t>
      </w:r>
      <w:r w:rsidR="000E62B0">
        <w:t>navigate</w:t>
      </w:r>
      <w:r>
        <w:t xml:space="preserve"> to the meterpreter 1 </w:t>
      </w:r>
      <w:r w:rsidR="000E62B0">
        <w:t>selection</w:t>
      </w:r>
      <w:r>
        <w:t xml:space="preserve"> </w:t>
      </w:r>
      <w:r w:rsidR="000E62B0">
        <w:t>and</w:t>
      </w:r>
      <w:r>
        <w:t xml:space="preserve"> go to explore and click on browse files once there be sure to click on the folder icon in order to navigate to the directory above the one you are currently in it should read C:\xampp double click to open the </w:t>
      </w:r>
      <w:r w:rsidR="000E62B0">
        <w:t>Apache</w:t>
      </w:r>
      <w:r>
        <w:t xml:space="preserve"> folder and scroll down to the modules folder is there and then find flag4.txt right click on this and download it</w:t>
      </w:r>
    </w:p>
    <w:p w14:paraId="5803DB59" w14:textId="0B97B323" w:rsidR="00A422C2" w:rsidRDefault="00A422C2" w:rsidP="00A422C2">
      <w:pPr>
        <w:pStyle w:val="ListParagraph"/>
        <w:numPr>
          <w:ilvl w:val="0"/>
          <w:numId w:val="5"/>
        </w:numPr>
      </w:pPr>
      <w:r>
        <w:t xml:space="preserve">Next go into the logs folder and there you will find flag 5 do the same click on the file and then download it, along with this download the access file (access.log) </w:t>
      </w:r>
    </w:p>
    <w:p w14:paraId="55C00FF8" w14:textId="44771E61" w:rsidR="00A422C2" w:rsidRDefault="00A422C2" w:rsidP="00A422C2">
      <w:pPr>
        <w:pStyle w:val="ListParagraph"/>
        <w:numPr>
          <w:ilvl w:val="0"/>
          <w:numId w:val="5"/>
        </w:numPr>
      </w:pPr>
      <w:r>
        <w:t xml:space="preserve">Navigate to view and then click on the downloads button and once there click on the access.log file and then open folder, this will take you to where these files have </w:t>
      </w:r>
      <w:r w:rsidR="000E62B0">
        <w:t>downloaded</w:t>
      </w:r>
      <w:r>
        <w:t xml:space="preserve"> onto your local machine </w:t>
      </w:r>
    </w:p>
    <w:p w14:paraId="1897EF8D" w14:textId="335A6D8C" w:rsidR="00A422C2" w:rsidRDefault="00A422C2" w:rsidP="00A422C2">
      <w:pPr>
        <w:pStyle w:val="ListParagraph"/>
        <w:numPr>
          <w:ilvl w:val="0"/>
          <w:numId w:val="5"/>
        </w:numPr>
      </w:pPr>
      <w:r>
        <w:t xml:space="preserve">Double Click on the folder marked 203.0.113.100 click on C: then click on xampp and then click on </w:t>
      </w:r>
      <w:r w:rsidR="000E62B0">
        <w:t>apache</w:t>
      </w:r>
      <w:r>
        <w:t xml:space="preserve"> there you will find the flag 4 text file, after click on the log folder and you will find where the flag 5 txt file is. </w:t>
      </w:r>
    </w:p>
    <w:p w14:paraId="1B865690" w14:textId="6AAF12C7" w:rsidR="003A20F1" w:rsidRDefault="00A422C2" w:rsidP="00105248">
      <w:pPr>
        <w:pStyle w:val="ListParagraph"/>
        <w:numPr>
          <w:ilvl w:val="0"/>
          <w:numId w:val="5"/>
        </w:numPr>
      </w:pPr>
      <w:r>
        <w:t xml:space="preserve">After finding the flags click on the access log </w:t>
      </w:r>
      <w:r w:rsidR="000E62B0">
        <w:t>to</w:t>
      </w:r>
      <w:r>
        <w:t xml:space="preserve"> view the internal ip address of the web server once verification is complete use the find command in order to find flag 6</w:t>
      </w:r>
    </w:p>
    <w:p w14:paraId="640FAB94" w14:textId="466CB7A1" w:rsidR="008A3AE9" w:rsidRDefault="000E62B0" w:rsidP="008A3AE9">
      <w:pPr>
        <w:pStyle w:val="ListParagraph"/>
        <w:numPr>
          <w:ilvl w:val="0"/>
          <w:numId w:val="5"/>
        </w:numPr>
      </w:pPr>
      <w:r>
        <w:t>Once complete in the files right click again on the host machine there and navigate to the meterpreter 1 to the interact tab then select enterpriser shell within the shell run the command run autoroute -s 192.168.1.0/24</w:t>
      </w:r>
    </w:p>
    <w:p w14:paraId="55776920" w14:textId="648FD957" w:rsidR="000E62B0" w:rsidRDefault="000E62B0" w:rsidP="008A3AE9">
      <w:pPr>
        <w:pStyle w:val="ListParagraph"/>
        <w:numPr>
          <w:ilvl w:val="0"/>
          <w:numId w:val="5"/>
        </w:numPr>
      </w:pPr>
      <w:r>
        <w:t xml:space="preserve">Click on the exploit tab in the bottom panel and then add another host you will now type in the ip address 192.168.1.10 click add to add it once added right click the black space in the computer area and select auto layout hierarchy </w:t>
      </w:r>
    </w:p>
    <w:p w14:paraId="7D91BE5C" w14:textId="53CD87E9" w:rsidR="000E62B0" w:rsidRDefault="000E62B0" w:rsidP="008A3AE9">
      <w:pPr>
        <w:pStyle w:val="ListParagraph"/>
        <w:numPr>
          <w:ilvl w:val="0"/>
          <w:numId w:val="5"/>
        </w:numPr>
      </w:pPr>
      <w:r>
        <w:t>Once organized navigate back to the exploit tab in the bottom panel and then type in use auxiliary/scanner/smb/smb_version</w:t>
      </w:r>
    </w:p>
    <w:p w14:paraId="0EE3C91E" w14:textId="19460CCD" w:rsidR="000E62B0" w:rsidRDefault="000E62B0" w:rsidP="008A3AE9">
      <w:pPr>
        <w:pStyle w:val="ListParagraph"/>
        <w:numPr>
          <w:ilvl w:val="0"/>
          <w:numId w:val="5"/>
        </w:numPr>
      </w:pPr>
      <w:r>
        <w:t xml:space="preserve">After type in the command set RHOSTS 192.168.1.10 then after it shows the proper setting type run once the auxiliary mode is completed navigate to the Armitage menu bar </w:t>
      </w:r>
    </w:p>
    <w:p w14:paraId="577F605D" w14:textId="52B985AD" w:rsidR="000E62B0" w:rsidRDefault="000E62B0" w:rsidP="008A3AE9">
      <w:pPr>
        <w:pStyle w:val="ListParagraph"/>
        <w:numPr>
          <w:ilvl w:val="0"/>
          <w:numId w:val="5"/>
        </w:numPr>
      </w:pPr>
      <w:r>
        <w:t xml:space="preserve">Go to the dropdown set Exploit Rank to poor and then click ok when prompted from the attacks bar select find attacks once the attack analysis is complete </w:t>
      </w:r>
      <w:r w:rsidR="00E8669A">
        <w:t>navigate</w:t>
      </w:r>
      <w:r>
        <w:t xml:space="preserve"> back to the 192.168.1.10 host and right click and </w:t>
      </w:r>
      <w:r w:rsidR="00E8669A">
        <w:t>select</w:t>
      </w:r>
      <w:r>
        <w:t xml:space="preserve"> attack smb then more find the file named ms09_050_smb2_negotiate_func_index click it and make sure the election use reverse connection is selected then click launch </w:t>
      </w:r>
    </w:p>
    <w:p w14:paraId="7F3F14E3" w14:textId="5321D132" w:rsidR="000E62B0" w:rsidRDefault="000E62B0" w:rsidP="008A3AE9">
      <w:pPr>
        <w:pStyle w:val="ListParagraph"/>
        <w:numPr>
          <w:ilvl w:val="0"/>
          <w:numId w:val="5"/>
        </w:numPr>
      </w:pPr>
      <w:r>
        <w:t xml:space="preserve">Once you see the red electric graphic you know the host is compromised navigate back to the side panel and click on the payload folder and then the windows folder to the file name meterpreter_reverse_tcp scroll down and set the Lport to 443 once that is set click launch </w:t>
      </w:r>
    </w:p>
    <w:p w14:paraId="6EB3382B" w14:textId="47A8BB5A" w:rsidR="000E62B0" w:rsidRDefault="000E62B0" w:rsidP="008A3AE9">
      <w:pPr>
        <w:pStyle w:val="ListParagraph"/>
        <w:numPr>
          <w:ilvl w:val="0"/>
          <w:numId w:val="5"/>
        </w:numPr>
      </w:pPr>
      <w:r>
        <w:t xml:space="preserve">After you will repeat the following steps again by selecting the meterpreter_reverse_tcp </w:t>
      </w:r>
      <w:r w:rsidR="00E8669A">
        <w:t>and setting the Lport to 443 but this time in the output dropdown bar select exe instead of multi/handler after completed click launch, it will then open up with a window type in firefox.exe into the file name and then click save</w:t>
      </w:r>
    </w:p>
    <w:p w14:paraId="2F2835A7" w14:textId="6917FC55" w:rsidR="00E8669A" w:rsidRDefault="00E8669A" w:rsidP="008A3AE9">
      <w:pPr>
        <w:pStyle w:val="ListParagraph"/>
        <w:numPr>
          <w:ilvl w:val="0"/>
          <w:numId w:val="5"/>
        </w:numPr>
      </w:pPr>
      <w:r>
        <w:t>Once done right click on the compromised 192.168.1.10 victim and then select meterpreter 2 and then explore and then browse files erase the Windows\System32 and then just leave it as C:\ once in this directory select upload and then click on firefox.exe the one you just created</w:t>
      </w:r>
    </w:p>
    <w:p w14:paraId="0F6F9B36" w14:textId="23116C80" w:rsidR="00E8669A" w:rsidRDefault="00E8669A" w:rsidP="008A3AE9">
      <w:pPr>
        <w:pStyle w:val="ListParagraph"/>
        <w:numPr>
          <w:ilvl w:val="0"/>
          <w:numId w:val="5"/>
        </w:numPr>
      </w:pPr>
      <w:r>
        <w:t xml:space="preserve">Firefox.exe should now appear in the users c: drive right click on it and select execute when prompted click ok then ok again and now there will be a meterpreter session 3 opened on the machine this will allow us to navigate to the access menu then to dump hashes and then select on the registry method then proceed to click on launch </w:t>
      </w:r>
    </w:p>
    <w:p w14:paraId="6E7C3BDF" w14:textId="4EE0A22D" w:rsidR="00E8669A" w:rsidRDefault="00E8669A" w:rsidP="008A3AE9">
      <w:pPr>
        <w:pStyle w:val="ListParagraph"/>
        <w:numPr>
          <w:ilvl w:val="0"/>
          <w:numId w:val="5"/>
        </w:numPr>
      </w:pPr>
      <w:r>
        <w:t xml:space="preserve">You will see in the bottom panel that there is now the </w:t>
      </w:r>
      <w:r w:rsidR="00CA7CE9">
        <w:t>hashes</w:t>
      </w:r>
      <w:r>
        <w:t xml:space="preserve"> for the Administrator you will now copy that entire line and then open a new </w:t>
      </w:r>
      <w:r w:rsidR="00CA7CE9">
        <w:t>Linux</w:t>
      </w:r>
      <w:r>
        <w:t xml:space="preserve"> terminal and type leafpad pass.tx</w:t>
      </w:r>
      <w:r w:rsidR="00CA7CE9">
        <w:t xml:space="preserve">t once the text pad opens paste the administrator hash </w:t>
      </w:r>
    </w:p>
    <w:p w14:paraId="1ABA890B" w14:textId="07FC691A" w:rsidR="00CA7CE9" w:rsidRDefault="00CA7CE9" w:rsidP="008A3AE9">
      <w:pPr>
        <w:pStyle w:val="ListParagraph"/>
        <w:numPr>
          <w:ilvl w:val="0"/>
          <w:numId w:val="5"/>
        </w:numPr>
      </w:pPr>
      <w:r>
        <w:t xml:space="preserve">Once the file is saved and you exit out of it navigate back to the terminal and type john pass.txt –format=NT in order to use john the ripper to crack the hash once you have the password that is it </w:t>
      </w:r>
    </w:p>
    <w:p w14:paraId="4CB7F9BD" w14:textId="486D75D8" w:rsidR="00105248" w:rsidRDefault="00105248">
      <w:pPr>
        <w:pStyle w:val="Heading2"/>
      </w:pPr>
      <w:bookmarkStart w:id="7" w:name="_Toc132401793"/>
      <w:r>
        <w:lastRenderedPageBreak/>
        <w:t xml:space="preserve">LAB </w:t>
      </w:r>
      <w:r w:rsidR="00EF1157">
        <w:t>5</w:t>
      </w:r>
      <w:r>
        <w:t>.2</w:t>
      </w:r>
      <w:bookmarkEnd w:id="7"/>
    </w:p>
    <w:p w14:paraId="09878BA9" w14:textId="23613FF8" w:rsidR="00141FEF" w:rsidRDefault="00141FEF" w:rsidP="00E16263">
      <w:pPr>
        <w:pStyle w:val="ListParagraph"/>
        <w:numPr>
          <w:ilvl w:val="0"/>
          <w:numId w:val="11"/>
        </w:numPr>
      </w:pPr>
      <w:r w:rsidRPr="00141FEF">
        <w:t>Begin by s</w:t>
      </w:r>
      <w:r w:rsidR="00E16263">
        <w:t xml:space="preserve">electing the attack machine Kali 2 on the </w:t>
      </w:r>
      <w:r w:rsidR="00DD036E">
        <w:t>virtual</w:t>
      </w:r>
      <w:r w:rsidR="00E16263">
        <w:t xml:space="preserve"> topology for the machines available, after login in using root as the user and toor as the password from there execute the terminal and type in nmap </w:t>
      </w:r>
      <w:hyperlink r:id="rId11" w:history="1">
        <w:r w:rsidR="00E16263" w:rsidRPr="00501F15">
          <w:rPr>
            <w:rStyle w:val="Hyperlink"/>
          </w:rPr>
          <w:t>www.campus.edu</w:t>
        </w:r>
      </w:hyperlink>
      <w:r w:rsidR="00E16263">
        <w:t xml:space="preserve"> in order to run an network map on the url </w:t>
      </w:r>
    </w:p>
    <w:p w14:paraId="64D8AB23" w14:textId="3E26545E" w:rsidR="00E16263" w:rsidRPr="00141FEF" w:rsidRDefault="00E16263" w:rsidP="00E16263">
      <w:pPr>
        <w:pStyle w:val="ListParagraph"/>
        <w:numPr>
          <w:ilvl w:val="0"/>
          <w:numId w:val="11"/>
        </w:numPr>
      </w:pPr>
      <w:r>
        <w:t>After this to run a service and script scan on the campus edu but this time on the open port 3306 and then clear the command terminal to then setup Metasploit to be used by typing in service postgresql start and then type msfconsole to load into the Metasploit terminal</w:t>
      </w:r>
    </w:p>
    <w:p w14:paraId="5F44295F" w14:textId="2522FB2C" w:rsidR="007E66FA" w:rsidRDefault="007E66FA" w:rsidP="007E66FA">
      <w:pPr>
        <w:pStyle w:val="ListParagraph"/>
        <w:numPr>
          <w:ilvl w:val="0"/>
          <w:numId w:val="11"/>
        </w:numPr>
      </w:pPr>
      <w:r>
        <w:t>Once launched type the banner command multiple times until the banner of flag 1 and flag 2 show up, once flags are located type in the command search mysql_login and then type use auxiliary/scanner/mysql/mysql_login</w:t>
      </w:r>
    </w:p>
    <w:p w14:paraId="7291A37E" w14:textId="50498778" w:rsidR="00CA7CE9" w:rsidRDefault="00CA7CE9" w:rsidP="00CA7CE9">
      <w:pPr>
        <w:pStyle w:val="ListParagraph"/>
        <w:numPr>
          <w:ilvl w:val="0"/>
          <w:numId w:val="11"/>
        </w:numPr>
      </w:pPr>
      <w:r>
        <w:t xml:space="preserve">Once in type the command set BLANK_PASSWORDS TRUE, after this is verified type in set USERNAME root  once verified proceed to type in set PASS_FILE /usr/share/john/password.lst </w:t>
      </w:r>
      <w:r w:rsidR="00624B62">
        <w:t xml:space="preserve"> after this successful executes type in show options then run </w:t>
      </w:r>
    </w:p>
    <w:p w14:paraId="08BAA9D9" w14:textId="725FF22B" w:rsidR="00624B62" w:rsidRDefault="00624B62" w:rsidP="00CA7CE9">
      <w:pPr>
        <w:pStyle w:val="ListParagraph"/>
        <w:numPr>
          <w:ilvl w:val="0"/>
          <w:numId w:val="11"/>
        </w:numPr>
      </w:pPr>
      <w:r>
        <w:t xml:space="preserve">Once this process </w:t>
      </w:r>
      <w:r w:rsidR="00DD036E">
        <w:t>displays</w:t>
      </w:r>
      <w:r>
        <w:t xml:space="preserve"> the auxiliary mode execution completed type in exit to get back to the root@kali2: terminal, once back in type in mysql -h 203.0.113.100 -u root after this type in the command show databases; and find the flag that is located within the text </w:t>
      </w:r>
    </w:p>
    <w:p w14:paraId="249E6ADE" w14:textId="59D3D736" w:rsidR="00624B62" w:rsidRDefault="00624B62" w:rsidP="00CA7CE9">
      <w:pPr>
        <w:pStyle w:val="ListParagraph"/>
        <w:numPr>
          <w:ilvl w:val="0"/>
          <w:numId w:val="11"/>
        </w:numPr>
      </w:pPr>
      <w:r>
        <w:t xml:space="preserve">After this there will be a large sum of commands to enter to navigate through to the correct </w:t>
      </w:r>
      <w:r w:rsidR="00DD036E">
        <w:t>database</w:t>
      </w:r>
      <w:r>
        <w:t xml:space="preserve"> and table that we want access to so the following is type show tables; then show databases; then use dvwa to enter the dvwa database, type show tables; then show databases; after type use Metasploit; into show tables; then show databases; then use mysql to select the mysql data base </w:t>
      </w:r>
    </w:p>
    <w:p w14:paraId="46BA4D96" w14:textId="77777777" w:rsidR="00624B62" w:rsidRDefault="00624B62" w:rsidP="00CA7CE9">
      <w:pPr>
        <w:pStyle w:val="ListParagraph"/>
        <w:numPr>
          <w:ilvl w:val="0"/>
          <w:numId w:val="11"/>
        </w:numPr>
      </w:pPr>
      <w:r>
        <w:t xml:space="preserve">After that is selected type show tables; then show databases; the navigate to the owasp10 database by typing use owasp10;  into show tables; then show databases; once here look for the tikiwiki data base and then type use tikiwiki; and then show tables; then show databases; after type in use tikiwiki195; to go to this database </w:t>
      </w:r>
    </w:p>
    <w:p w14:paraId="0C44FA2C" w14:textId="632D3555" w:rsidR="00624B62" w:rsidRDefault="00624B62" w:rsidP="00CA7CE9">
      <w:pPr>
        <w:pStyle w:val="ListParagraph"/>
        <w:numPr>
          <w:ilvl w:val="0"/>
          <w:numId w:val="11"/>
        </w:numPr>
      </w:pPr>
      <w:r>
        <w:t xml:space="preserve">After type show </w:t>
      </w:r>
      <w:r w:rsidR="00DD036E">
        <w:t>tables;</w:t>
      </w:r>
      <w:r>
        <w:t xml:space="preserve"> then show databases; then type use owasp10; into show tables </w:t>
      </w:r>
    </w:p>
    <w:p w14:paraId="3D827B02" w14:textId="5F6EFA2E" w:rsidR="00624B62" w:rsidRDefault="00624B62" w:rsidP="00CA7CE9">
      <w:pPr>
        <w:pStyle w:val="ListParagraph"/>
        <w:numPr>
          <w:ilvl w:val="0"/>
          <w:numId w:val="11"/>
        </w:numPr>
      </w:pPr>
      <w:r>
        <w:t>Once here you should now see the mysql prompt showing the columns and data in the credit_cards table, type in the command select * from credit cards; now type in show tables; and after showing the tables there will be two flags 5 and 6 to be captured</w:t>
      </w:r>
    </w:p>
    <w:p w14:paraId="0EC0524E" w14:textId="07D49D1D" w:rsidR="00624B62" w:rsidRDefault="00624B62" w:rsidP="00624B62">
      <w:pPr>
        <w:pStyle w:val="ListParagraph"/>
        <w:numPr>
          <w:ilvl w:val="0"/>
          <w:numId w:val="11"/>
        </w:numPr>
      </w:pPr>
      <w:r>
        <w:t xml:space="preserve">Once flags are found then type select * from accounts; once done type in CREATE USER ‘hacker’ IDENTIFIED BY ‘mypass123’; once account is created elevate the permissions to admin by typing in GRANT ALL PRIVILEGES ON *.* TO ‘hacker’ WITH GRANT OPTION;   </w:t>
      </w:r>
      <w:r w:rsidR="005A4846">
        <w:t>once command is entered proceed to type in exit</w:t>
      </w:r>
    </w:p>
    <w:p w14:paraId="029C1B29" w14:textId="6CF1124B" w:rsidR="005A4846" w:rsidRDefault="005A4846" w:rsidP="00624B62">
      <w:pPr>
        <w:pStyle w:val="ListParagraph"/>
        <w:numPr>
          <w:ilvl w:val="0"/>
          <w:numId w:val="11"/>
        </w:numPr>
      </w:pPr>
      <w:r>
        <w:t xml:space="preserve">When back into the </w:t>
      </w:r>
      <w:r w:rsidR="00DD036E">
        <w:t>Linux</w:t>
      </w:r>
      <w:r>
        <w:t xml:space="preserve"> terminal type in mysql -h 203.0.113.100 -u hacker -p enter the password you set and that is the end of the lab you have successfully infiltrated and elevated your privilege through the sql databases </w:t>
      </w:r>
    </w:p>
    <w:p w14:paraId="72F9F22B" w14:textId="09341BF5" w:rsidR="00FF2445" w:rsidRDefault="00FF2445" w:rsidP="00FF2445">
      <w:pPr>
        <w:pStyle w:val="Heading2"/>
      </w:pPr>
      <w:bookmarkStart w:id="8" w:name="_Toc132401794"/>
      <w:r>
        <w:t xml:space="preserve">LAB </w:t>
      </w:r>
      <w:r w:rsidR="00EF1157">
        <w:t>5</w:t>
      </w:r>
      <w:r>
        <w:t>.1</w:t>
      </w:r>
      <w:bookmarkEnd w:id="8"/>
    </w:p>
    <w:p w14:paraId="70828961" w14:textId="2D5F00D7" w:rsidR="00291A02" w:rsidRDefault="00291A02" w:rsidP="00291A02"/>
    <w:p w14:paraId="42CD18E1" w14:textId="0A91C5D0" w:rsidR="00141FEF" w:rsidRDefault="00291A02" w:rsidP="00141FEF">
      <w:r>
        <w:t xml:space="preserve">Figure </w:t>
      </w:r>
      <w:r w:rsidR="008B6426">
        <w:t>1</w:t>
      </w:r>
    </w:p>
    <w:p w14:paraId="65B8E493" w14:textId="02C0B907" w:rsidR="00A456E4" w:rsidRPr="00141FEF" w:rsidRDefault="00A456E4" w:rsidP="00141FEF">
      <w:r w:rsidRPr="00A456E4">
        <w:rPr>
          <w:noProof/>
        </w:rPr>
        <w:lastRenderedPageBreak/>
        <w:drawing>
          <wp:inline distT="0" distB="0" distL="0" distR="0" wp14:anchorId="3686EE33" wp14:editId="6F7EA894">
            <wp:extent cx="5943600" cy="19716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943600" cy="1971675"/>
                    </a:xfrm>
                    <a:prstGeom prst="rect">
                      <a:avLst/>
                    </a:prstGeom>
                  </pic:spPr>
                </pic:pic>
              </a:graphicData>
            </a:graphic>
          </wp:inline>
        </w:drawing>
      </w:r>
    </w:p>
    <w:p w14:paraId="3A1EC80A" w14:textId="30AFF6E6" w:rsidR="00291A02" w:rsidRDefault="00291A02" w:rsidP="00291A02">
      <w:r>
        <w:t xml:space="preserve">Figure </w:t>
      </w:r>
      <w:r w:rsidR="008B6426">
        <w:t>2</w:t>
      </w:r>
    </w:p>
    <w:p w14:paraId="11C2B80E" w14:textId="0E4889B2" w:rsidR="00A456E4" w:rsidRDefault="00A456E4" w:rsidP="00291A02">
      <w:r w:rsidRPr="00A456E4">
        <w:rPr>
          <w:noProof/>
        </w:rPr>
        <w:drawing>
          <wp:inline distT="0" distB="0" distL="0" distR="0" wp14:anchorId="0FD7266B" wp14:editId="26196A5D">
            <wp:extent cx="5943600" cy="201104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943600" cy="2011045"/>
                    </a:xfrm>
                    <a:prstGeom prst="rect">
                      <a:avLst/>
                    </a:prstGeom>
                  </pic:spPr>
                </pic:pic>
              </a:graphicData>
            </a:graphic>
          </wp:inline>
        </w:drawing>
      </w:r>
    </w:p>
    <w:p w14:paraId="40F72788" w14:textId="699F9145" w:rsidR="00291A02" w:rsidRDefault="00291A02" w:rsidP="00291A02">
      <w:r>
        <w:t xml:space="preserve">Figure </w:t>
      </w:r>
      <w:r w:rsidR="008B6426">
        <w:t>3</w:t>
      </w:r>
    </w:p>
    <w:p w14:paraId="7DE2A586" w14:textId="0345CD71" w:rsidR="007A1A2E" w:rsidRDefault="007A1A2E" w:rsidP="00291A02">
      <w:r w:rsidRPr="007A1A2E">
        <w:rPr>
          <w:noProof/>
        </w:rPr>
        <w:lastRenderedPageBreak/>
        <w:drawing>
          <wp:inline distT="0" distB="0" distL="0" distR="0" wp14:anchorId="27E709EC" wp14:editId="65745A1B">
            <wp:extent cx="4658375" cy="4544059"/>
            <wp:effectExtent l="0" t="0" r="8890" b="952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4"/>
                    <a:stretch>
                      <a:fillRect/>
                    </a:stretch>
                  </pic:blipFill>
                  <pic:spPr>
                    <a:xfrm>
                      <a:off x="0" y="0"/>
                      <a:ext cx="4658375" cy="4544059"/>
                    </a:xfrm>
                    <a:prstGeom prst="rect">
                      <a:avLst/>
                    </a:prstGeom>
                  </pic:spPr>
                </pic:pic>
              </a:graphicData>
            </a:graphic>
          </wp:inline>
        </w:drawing>
      </w:r>
    </w:p>
    <w:p w14:paraId="2B360FE8" w14:textId="2994FB5B" w:rsidR="008B6426" w:rsidRDefault="008B6426" w:rsidP="00291A02">
      <w:r>
        <w:t>Figure 4</w:t>
      </w:r>
    </w:p>
    <w:p w14:paraId="2BDC15E3" w14:textId="4E5172E5" w:rsidR="007A1A2E" w:rsidRDefault="007A1A2E" w:rsidP="00291A02">
      <w:r w:rsidRPr="007A1A2E">
        <w:rPr>
          <w:noProof/>
        </w:rPr>
        <w:drawing>
          <wp:inline distT="0" distB="0" distL="0" distR="0" wp14:anchorId="25B19DA6" wp14:editId="3885F1BD">
            <wp:extent cx="5943600" cy="2341245"/>
            <wp:effectExtent l="0" t="0" r="0" b="190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5"/>
                    <a:stretch>
                      <a:fillRect/>
                    </a:stretch>
                  </pic:blipFill>
                  <pic:spPr>
                    <a:xfrm>
                      <a:off x="0" y="0"/>
                      <a:ext cx="5943600" cy="2341245"/>
                    </a:xfrm>
                    <a:prstGeom prst="rect">
                      <a:avLst/>
                    </a:prstGeom>
                  </pic:spPr>
                </pic:pic>
              </a:graphicData>
            </a:graphic>
          </wp:inline>
        </w:drawing>
      </w:r>
    </w:p>
    <w:p w14:paraId="54912BA9" w14:textId="537B8C21" w:rsidR="008B6426" w:rsidRDefault="008B6426" w:rsidP="00291A02"/>
    <w:p w14:paraId="586C603A" w14:textId="3CF9C1EB" w:rsidR="008B6426" w:rsidRDefault="008B6426" w:rsidP="00291A02">
      <w:r>
        <w:t>Figure 5</w:t>
      </w:r>
    </w:p>
    <w:p w14:paraId="2904B18D" w14:textId="7228AF60" w:rsidR="007A1A2E" w:rsidRPr="008B6426" w:rsidRDefault="007A1A2E" w:rsidP="00291A02">
      <w:pPr>
        <w:rPr>
          <w:i/>
          <w:iCs/>
        </w:rPr>
      </w:pPr>
      <w:r w:rsidRPr="007A1A2E">
        <w:rPr>
          <w:i/>
          <w:iCs/>
          <w:noProof/>
        </w:rPr>
        <w:lastRenderedPageBreak/>
        <w:drawing>
          <wp:inline distT="0" distB="0" distL="0" distR="0" wp14:anchorId="1DDCECB7" wp14:editId="3F71DF41">
            <wp:extent cx="5734850" cy="2619741"/>
            <wp:effectExtent l="0" t="0" r="0" b="9525"/>
            <wp:docPr id="21" name="Picture 2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ord&#10;&#10;Description automatically generated"/>
                    <pic:cNvPicPr/>
                  </pic:nvPicPr>
                  <pic:blipFill>
                    <a:blip r:embed="rId16"/>
                    <a:stretch>
                      <a:fillRect/>
                    </a:stretch>
                  </pic:blipFill>
                  <pic:spPr>
                    <a:xfrm>
                      <a:off x="0" y="0"/>
                      <a:ext cx="5734850" cy="2619741"/>
                    </a:xfrm>
                    <a:prstGeom prst="rect">
                      <a:avLst/>
                    </a:prstGeom>
                  </pic:spPr>
                </pic:pic>
              </a:graphicData>
            </a:graphic>
          </wp:inline>
        </w:drawing>
      </w:r>
    </w:p>
    <w:p w14:paraId="7D307F34" w14:textId="45BB9F10" w:rsidR="00A30A57" w:rsidRDefault="00A30A57" w:rsidP="00291A02">
      <w:r>
        <w:t xml:space="preserve">Figure </w:t>
      </w:r>
      <w:r w:rsidR="008B6426">
        <w:t>6</w:t>
      </w:r>
    </w:p>
    <w:p w14:paraId="575BE040" w14:textId="3961509D" w:rsidR="00D030B6" w:rsidRDefault="007A1A2E" w:rsidP="00291A02">
      <w:r w:rsidRPr="007A1A2E">
        <w:rPr>
          <w:noProof/>
        </w:rPr>
        <w:drawing>
          <wp:inline distT="0" distB="0" distL="0" distR="0" wp14:anchorId="655E5839" wp14:editId="6F6B5D98">
            <wp:extent cx="3248478" cy="609685"/>
            <wp:effectExtent l="0" t="0" r="9525" b="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7"/>
                    <a:stretch>
                      <a:fillRect/>
                    </a:stretch>
                  </pic:blipFill>
                  <pic:spPr>
                    <a:xfrm>
                      <a:off x="0" y="0"/>
                      <a:ext cx="3248478" cy="609685"/>
                    </a:xfrm>
                    <a:prstGeom prst="rect">
                      <a:avLst/>
                    </a:prstGeom>
                  </pic:spPr>
                </pic:pic>
              </a:graphicData>
            </a:graphic>
          </wp:inline>
        </w:drawing>
      </w:r>
    </w:p>
    <w:p w14:paraId="5D1FA5B0" w14:textId="37DB6EF8" w:rsidR="00D030B6" w:rsidRDefault="00D030B6" w:rsidP="00291A02"/>
    <w:p w14:paraId="647518D4" w14:textId="69F5072D" w:rsidR="00D030B6" w:rsidRDefault="00D030B6" w:rsidP="00291A02"/>
    <w:p w14:paraId="23EAD5DF" w14:textId="68DD4C67" w:rsidR="00A30A57" w:rsidRDefault="00A30A57" w:rsidP="00291A02">
      <w:r>
        <w:t xml:space="preserve">Figure </w:t>
      </w:r>
      <w:r w:rsidR="008B6426">
        <w:t>7</w:t>
      </w:r>
    </w:p>
    <w:p w14:paraId="1AEA6DA6" w14:textId="7F995582" w:rsidR="00B43A62" w:rsidRDefault="00B43A62" w:rsidP="00291A02">
      <w:r w:rsidRPr="00B43A62">
        <w:rPr>
          <w:noProof/>
        </w:rPr>
        <w:drawing>
          <wp:inline distT="0" distB="0" distL="0" distR="0" wp14:anchorId="3872523D" wp14:editId="4B7BEC86">
            <wp:extent cx="5943600" cy="210439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8"/>
                    <a:stretch>
                      <a:fillRect/>
                    </a:stretch>
                  </pic:blipFill>
                  <pic:spPr>
                    <a:xfrm>
                      <a:off x="0" y="0"/>
                      <a:ext cx="5943600" cy="2104390"/>
                    </a:xfrm>
                    <a:prstGeom prst="rect">
                      <a:avLst/>
                    </a:prstGeom>
                  </pic:spPr>
                </pic:pic>
              </a:graphicData>
            </a:graphic>
          </wp:inline>
        </w:drawing>
      </w:r>
    </w:p>
    <w:p w14:paraId="2C9D9CE4" w14:textId="36EDADCF" w:rsidR="00B43A62" w:rsidRDefault="002C0A96" w:rsidP="00291A02">
      <w:r>
        <w:t xml:space="preserve">Successful password crack </w:t>
      </w:r>
    </w:p>
    <w:p w14:paraId="015DED72" w14:textId="77777777" w:rsidR="008D6F21" w:rsidRDefault="008D6F21" w:rsidP="008D6F21">
      <w:pPr>
        <w:pStyle w:val="Heading2"/>
      </w:pPr>
    </w:p>
    <w:p w14:paraId="1C3B1298" w14:textId="77777777" w:rsidR="008D6F21" w:rsidRDefault="008D6F21" w:rsidP="008D6F21">
      <w:pPr>
        <w:pStyle w:val="Heading2"/>
      </w:pPr>
    </w:p>
    <w:p w14:paraId="0783C387" w14:textId="0B6AD35B" w:rsidR="008D6F21" w:rsidRDefault="008D6F21" w:rsidP="008D6F21">
      <w:pPr>
        <w:pStyle w:val="Heading2"/>
      </w:pPr>
      <w:bookmarkStart w:id="9" w:name="_Toc132401795"/>
      <w:r>
        <w:t>LAB 5.2</w:t>
      </w:r>
      <w:bookmarkEnd w:id="9"/>
    </w:p>
    <w:p w14:paraId="07E8C52A" w14:textId="1B7C8DE4" w:rsidR="00CC5178" w:rsidRDefault="008D6F21" w:rsidP="00291A02">
      <w:r w:rsidRPr="008D6F21">
        <w:rPr>
          <w:noProof/>
        </w:rPr>
        <w:drawing>
          <wp:inline distT="0" distB="0" distL="0" distR="0" wp14:anchorId="145C3235" wp14:editId="7931BCD8">
            <wp:extent cx="5943600" cy="276479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stretch>
                      <a:fillRect/>
                    </a:stretch>
                  </pic:blipFill>
                  <pic:spPr>
                    <a:xfrm>
                      <a:off x="0" y="0"/>
                      <a:ext cx="5943600" cy="2764790"/>
                    </a:xfrm>
                    <a:prstGeom prst="rect">
                      <a:avLst/>
                    </a:prstGeom>
                  </pic:spPr>
                </pic:pic>
              </a:graphicData>
            </a:graphic>
          </wp:inline>
        </w:drawing>
      </w:r>
    </w:p>
    <w:p w14:paraId="78E2EE1C" w14:textId="72F97E5B" w:rsidR="00A30A57" w:rsidRDefault="00A30A57" w:rsidP="00291A02">
      <w:r>
        <w:t xml:space="preserve">Figure </w:t>
      </w:r>
      <w:r w:rsidR="008B6426">
        <w:t>8</w:t>
      </w:r>
    </w:p>
    <w:p w14:paraId="7FB7A9B5" w14:textId="1610711F" w:rsidR="005B5970" w:rsidRDefault="005B5970" w:rsidP="00291A02"/>
    <w:p w14:paraId="611CD6F5" w14:textId="010741B7" w:rsidR="00CC5178" w:rsidRDefault="008D6F21" w:rsidP="00291A02">
      <w:r w:rsidRPr="008D6F21">
        <w:rPr>
          <w:noProof/>
        </w:rPr>
        <w:drawing>
          <wp:inline distT="0" distB="0" distL="0" distR="0" wp14:anchorId="0E70AB80" wp14:editId="681BF588">
            <wp:extent cx="5943600" cy="272859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0"/>
                    <a:stretch>
                      <a:fillRect/>
                    </a:stretch>
                  </pic:blipFill>
                  <pic:spPr>
                    <a:xfrm>
                      <a:off x="0" y="0"/>
                      <a:ext cx="5943600" cy="2728595"/>
                    </a:xfrm>
                    <a:prstGeom prst="rect">
                      <a:avLst/>
                    </a:prstGeom>
                  </pic:spPr>
                </pic:pic>
              </a:graphicData>
            </a:graphic>
          </wp:inline>
        </w:drawing>
      </w:r>
    </w:p>
    <w:p w14:paraId="1706BEFE" w14:textId="63F45C46" w:rsidR="00BF3C07" w:rsidRDefault="00175FE5" w:rsidP="00291A02">
      <w:r>
        <w:t xml:space="preserve">Figure </w:t>
      </w:r>
      <w:r w:rsidR="008B6426">
        <w:t>9</w:t>
      </w:r>
    </w:p>
    <w:p w14:paraId="3084E7D6" w14:textId="78AAD6F8" w:rsidR="00A34286" w:rsidRDefault="00A34286" w:rsidP="00291A02"/>
    <w:p w14:paraId="4D05E8F8" w14:textId="76C75C1D" w:rsidR="00A34286" w:rsidRDefault="00A34286" w:rsidP="00291A02"/>
    <w:p w14:paraId="5925C58F" w14:textId="4E3E13C8" w:rsidR="00A34286" w:rsidRDefault="00A34286" w:rsidP="00291A02">
      <w:r w:rsidRPr="00A34286">
        <w:rPr>
          <w:noProof/>
        </w:rPr>
        <w:lastRenderedPageBreak/>
        <w:drawing>
          <wp:inline distT="0" distB="0" distL="0" distR="0" wp14:anchorId="3E89B0D7" wp14:editId="43520DB5">
            <wp:extent cx="5687219" cy="3848637"/>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1"/>
                    <a:stretch>
                      <a:fillRect/>
                    </a:stretch>
                  </pic:blipFill>
                  <pic:spPr>
                    <a:xfrm>
                      <a:off x="0" y="0"/>
                      <a:ext cx="5687219" cy="3848637"/>
                    </a:xfrm>
                    <a:prstGeom prst="rect">
                      <a:avLst/>
                    </a:prstGeom>
                  </pic:spPr>
                </pic:pic>
              </a:graphicData>
            </a:graphic>
          </wp:inline>
        </w:drawing>
      </w:r>
    </w:p>
    <w:p w14:paraId="708E39DD" w14:textId="53FF37A9" w:rsidR="008D6F21" w:rsidRDefault="008D6F21" w:rsidP="00291A02"/>
    <w:p w14:paraId="3695B7EA" w14:textId="0FD07B05" w:rsidR="005B5970" w:rsidRDefault="005B5970" w:rsidP="00291A02"/>
    <w:p w14:paraId="2A6D03DB" w14:textId="2DE94FD1" w:rsidR="00EF1F97" w:rsidRDefault="00175FE5" w:rsidP="00291A02">
      <w:r>
        <w:t xml:space="preserve"> </w:t>
      </w:r>
    </w:p>
    <w:p w14:paraId="6BD08600" w14:textId="03AFBA89" w:rsidR="00BF3C07" w:rsidRDefault="00BF3C07" w:rsidP="00291A02">
      <w:r>
        <w:t xml:space="preserve">Figure </w:t>
      </w:r>
      <w:r w:rsidR="008B6426">
        <w:t>10</w:t>
      </w:r>
    </w:p>
    <w:p w14:paraId="68865D39" w14:textId="625D1BE0" w:rsidR="00291A02" w:rsidRDefault="00A34286" w:rsidP="00291A02">
      <w:r w:rsidRPr="00A34286">
        <w:rPr>
          <w:noProof/>
        </w:rPr>
        <w:drawing>
          <wp:inline distT="0" distB="0" distL="0" distR="0" wp14:anchorId="29035E7B" wp14:editId="014C6310">
            <wp:extent cx="4163006" cy="609685"/>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2"/>
                    <a:stretch>
                      <a:fillRect/>
                    </a:stretch>
                  </pic:blipFill>
                  <pic:spPr>
                    <a:xfrm>
                      <a:off x="0" y="0"/>
                      <a:ext cx="4163006" cy="609685"/>
                    </a:xfrm>
                    <a:prstGeom prst="rect">
                      <a:avLst/>
                    </a:prstGeom>
                  </pic:spPr>
                </pic:pic>
              </a:graphicData>
            </a:graphic>
          </wp:inline>
        </w:drawing>
      </w:r>
    </w:p>
    <w:p w14:paraId="4723574E" w14:textId="31D92BC5" w:rsidR="00291A02" w:rsidRDefault="00291A02" w:rsidP="00291A02"/>
    <w:p w14:paraId="7370F5A3" w14:textId="77777777" w:rsidR="00291A02" w:rsidRDefault="00291A02" w:rsidP="00291A02"/>
    <w:p w14:paraId="266C1A6F" w14:textId="6AA7D878" w:rsidR="00EF1F97" w:rsidRDefault="00EF1F97" w:rsidP="00EF1F97"/>
    <w:p w14:paraId="3EEE1F67" w14:textId="5E30ABD3" w:rsidR="00EF1F97" w:rsidRDefault="00EF1F97" w:rsidP="00EF1F97">
      <w:r>
        <w:t>Figure 1</w:t>
      </w:r>
      <w:r w:rsidR="008B6426">
        <w:t>1</w:t>
      </w:r>
    </w:p>
    <w:p w14:paraId="5527D29F" w14:textId="1BDE0C44" w:rsidR="008B6426" w:rsidRDefault="00A34286" w:rsidP="00EF1F97">
      <w:r w:rsidRPr="00A34286">
        <w:rPr>
          <w:noProof/>
        </w:rPr>
        <w:drawing>
          <wp:inline distT="0" distB="0" distL="0" distR="0" wp14:anchorId="30894127" wp14:editId="1C9554B4">
            <wp:extent cx="5649113" cy="37152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9113" cy="371527"/>
                    </a:xfrm>
                    <a:prstGeom prst="rect">
                      <a:avLst/>
                    </a:prstGeom>
                  </pic:spPr>
                </pic:pic>
              </a:graphicData>
            </a:graphic>
          </wp:inline>
        </w:drawing>
      </w:r>
    </w:p>
    <w:p w14:paraId="468B29E8" w14:textId="62E267AE" w:rsidR="008B6426" w:rsidRDefault="00206762" w:rsidP="00EF1F97">
      <w:r w:rsidRPr="00206762">
        <w:rPr>
          <w:noProof/>
        </w:rPr>
        <w:lastRenderedPageBreak/>
        <w:drawing>
          <wp:inline distT="0" distB="0" distL="0" distR="0" wp14:anchorId="22B06E75" wp14:editId="63B4F7A4">
            <wp:extent cx="5943600" cy="33210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5943600" cy="3321050"/>
                    </a:xfrm>
                    <a:prstGeom prst="rect">
                      <a:avLst/>
                    </a:prstGeom>
                  </pic:spPr>
                </pic:pic>
              </a:graphicData>
            </a:graphic>
          </wp:inline>
        </w:drawing>
      </w:r>
    </w:p>
    <w:p w14:paraId="2EAA9752" w14:textId="7F56DEB0" w:rsidR="00F2739E" w:rsidRDefault="008B6426" w:rsidP="00E14944">
      <w:r>
        <w:t>Figure 12</w:t>
      </w:r>
    </w:p>
    <w:p w14:paraId="13C82DDE" w14:textId="1D4A11D5" w:rsidR="00DD11A1" w:rsidRDefault="00DD11A1" w:rsidP="00DD11A1"/>
    <w:p w14:paraId="2B4D9BF5" w14:textId="04CA5CDA" w:rsidR="00DD11A1" w:rsidRDefault="00DD11A1" w:rsidP="00DD11A1"/>
    <w:p w14:paraId="1234177A" w14:textId="31F40652" w:rsidR="007E3E3E" w:rsidRDefault="007E3E3E" w:rsidP="00DD11A1"/>
    <w:p w14:paraId="5230094B" w14:textId="79A34483" w:rsidR="000317C9" w:rsidRDefault="000317C9" w:rsidP="00DD11A1"/>
    <w:p w14:paraId="628C0D07" w14:textId="77777777" w:rsidR="007E3E3E" w:rsidRPr="00DD11A1" w:rsidRDefault="007E3E3E" w:rsidP="00DD11A1"/>
    <w:p w14:paraId="35296592" w14:textId="5D34D7AC" w:rsidR="00DD11A1" w:rsidRPr="00DD11A1" w:rsidRDefault="00DD11A1" w:rsidP="00DD11A1"/>
    <w:p w14:paraId="437CD650" w14:textId="6BC724D8" w:rsidR="00DD11A1" w:rsidRPr="00DD11A1" w:rsidRDefault="00DD11A1" w:rsidP="00DD11A1"/>
    <w:p w14:paraId="1F74B576" w14:textId="5B6238B2" w:rsidR="00FF2445" w:rsidRDefault="00FF2445" w:rsidP="00FF2445">
      <w:pPr>
        <w:rPr>
          <w:rFonts w:asciiTheme="majorHAnsi" w:eastAsiaTheme="majorEastAsia" w:hAnsiTheme="majorHAnsi" w:cstheme="majorBidi"/>
          <w:color w:val="F24F4F" w:themeColor="accent1"/>
          <w:sz w:val="36"/>
          <w:szCs w:val="36"/>
        </w:rPr>
      </w:pPr>
    </w:p>
    <w:p w14:paraId="6225F3C8" w14:textId="77777777" w:rsidR="00FF2445" w:rsidRPr="00FF2445" w:rsidRDefault="00FF2445" w:rsidP="00FF2445"/>
    <w:p w14:paraId="39DCCD31" w14:textId="66B8A398" w:rsidR="00FF2445" w:rsidRDefault="00FF2445" w:rsidP="00FF2445">
      <w:pPr>
        <w:rPr>
          <w:rFonts w:asciiTheme="majorHAnsi" w:eastAsiaTheme="majorEastAsia" w:hAnsiTheme="majorHAnsi" w:cstheme="majorBidi"/>
          <w:color w:val="F24F4F" w:themeColor="accent1"/>
          <w:sz w:val="36"/>
          <w:szCs w:val="36"/>
        </w:rPr>
      </w:pPr>
    </w:p>
    <w:p w14:paraId="5468F368" w14:textId="77777777" w:rsidR="00FF2445" w:rsidRPr="00FF2445" w:rsidRDefault="00FF2445" w:rsidP="00FF2445"/>
    <w:p w14:paraId="63DF1858" w14:textId="7696490F" w:rsidR="00DC619B" w:rsidRDefault="00DC619B" w:rsidP="00DC619B">
      <w:pPr>
        <w:pStyle w:val="Heading1"/>
        <w:keepNext w:val="0"/>
        <w:keepLines w:val="0"/>
        <w:pageBreakBefore/>
      </w:pPr>
      <w:bookmarkStart w:id="10" w:name="_Toc132401796"/>
      <w:r>
        <w:lastRenderedPageBreak/>
        <w:t>Conclusion &amp; Wrap-Up</w:t>
      </w:r>
      <w:bookmarkEnd w:id="10"/>
    </w:p>
    <w:p w14:paraId="00B5D9F0" w14:textId="5A7836CF" w:rsidR="00DC619B" w:rsidRDefault="00DC619B" w:rsidP="00DC619B">
      <w:pPr>
        <w:pStyle w:val="Heading2"/>
      </w:pPr>
      <w:bookmarkStart w:id="11" w:name="_Toc132401797"/>
      <w:r>
        <w:t>Summary with observations, Success &amp; Failures, Challenges</w:t>
      </w:r>
      <w:bookmarkEnd w:id="11"/>
    </w:p>
    <w:p w14:paraId="5B768A3A" w14:textId="75B572B7" w:rsidR="00BF0268" w:rsidRDefault="0022095E">
      <w:pPr>
        <w:rPr>
          <w:color w:val="404040" w:themeColor="text1" w:themeTint="BF"/>
          <w:sz w:val="18"/>
          <w:szCs w:val="18"/>
        </w:rPr>
      </w:pPr>
      <w:r>
        <w:rPr>
          <w:color w:val="404040" w:themeColor="text1" w:themeTint="BF"/>
          <w:sz w:val="18"/>
          <w:szCs w:val="18"/>
        </w:rPr>
        <w:t xml:space="preserve">To </w:t>
      </w:r>
      <w:r w:rsidR="000E3CC3">
        <w:rPr>
          <w:color w:val="404040" w:themeColor="text1" w:themeTint="BF"/>
          <w:sz w:val="18"/>
          <w:szCs w:val="18"/>
        </w:rPr>
        <w:t>conclude,</w:t>
      </w:r>
      <w:r>
        <w:rPr>
          <w:color w:val="404040" w:themeColor="text1" w:themeTint="BF"/>
          <w:sz w:val="18"/>
          <w:szCs w:val="18"/>
        </w:rPr>
        <w:t xml:space="preserve"> this lab was successful in each of the </w:t>
      </w:r>
      <w:r w:rsidR="000E3CC3">
        <w:rPr>
          <w:color w:val="404040" w:themeColor="text1" w:themeTint="BF"/>
          <w:sz w:val="18"/>
          <w:szCs w:val="18"/>
        </w:rPr>
        <w:t>tasks</w:t>
      </w:r>
      <w:r>
        <w:rPr>
          <w:color w:val="404040" w:themeColor="text1" w:themeTint="BF"/>
          <w:sz w:val="18"/>
          <w:szCs w:val="18"/>
        </w:rPr>
        <w:t xml:space="preserve"> stated in the objective there was a successful </w:t>
      </w:r>
      <w:r w:rsidR="003500FC">
        <w:rPr>
          <w:color w:val="404040" w:themeColor="text1" w:themeTint="BF"/>
          <w:sz w:val="18"/>
          <w:szCs w:val="18"/>
        </w:rPr>
        <w:t xml:space="preserve">implementation of </w:t>
      </w:r>
      <w:r w:rsidR="000E3CC3">
        <w:rPr>
          <w:color w:val="404040" w:themeColor="text1" w:themeTint="BF"/>
          <w:sz w:val="18"/>
          <w:szCs w:val="18"/>
        </w:rPr>
        <w:t>exploiting</w:t>
      </w:r>
      <w:r w:rsidR="008425C4">
        <w:rPr>
          <w:color w:val="404040" w:themeColor="text1" w:themeTint="BF"/>
          <w:sz w:val="18"/>
          <w:szCs w:val="18"/>
        </w:rPr>
        <w:t xml:space="preserve"> a vulnerable web application. This was done with minimal errors by using nmap and zenmap to help scan the network in order to </w:t>
      </w:r>
      <w:r w:rsidR="000E3CC3">
        <w:rPr>
          <w:color w:val="404040" w:themeColor="text1" w:themeTint="BF"/>
          <w:sz w:val="18"/>
          <w:szCs w:val="18"/>
        </w:rPr>
        <w:t>gaining</w:t>
      </w:r>
      <w:r w:rsidR="008425C4">
        <w:rPr>
          <w:color w:val="404040" w:themeColor="text1" w:themeTint="BF"/>
          <w:sz w:val="18"/>
          <w:szCs w:val="18"/>
        </w:rPr>
        <w:t xml:space="preserve"> access to open </w:t>
      </w:r>
      <w:r w:rsidR="000E3CC3">
        <w:rPr>
          <w:color w:val="404040" w:themeColor="text1" w:themeTint="BF"/>
          <w:sz w:val="18"/>
          <w:szCs w:val="18"/>
        </w:rPr>
        <w:t>ports</w:t>
      </w:r>
      <w:r w:rsidR="008425C4">
        <w:rPr>
          <w:color w:val="404040" w:themeColor="text1" w:themeTint="BF"/>
          <w:sz w:val="18"/>
          <w:szCs w:val="18"/>
        </w:rPr>
        <w:t xml:space="preserve"> once launched into Armitage, with the help of </w:t>
      </w:r>
      <w:r w:rsidR="000E3CC3">
        <w:rPr>
          <w:color w:val="404040" w:themeColor="text1" w:themeTint="BF"/>
          <w:sz w:val="18"/>
          <w:szCs w:val="18"/>
        </w:rPr>
        <w:t>Metasploit</w:t>
      </w:r>
      <w:r w:rsidR="008425C4">
        <w:rPr>
          <w:color w:val="404040" w:themeColor="text1" w:themeTint="BF"/>
          <w:sz w:val="18"/>
          <w:szCs w:val="18"/>
        </w:rPr>
        <w:t xml:space="preserve"> and Armitage there was a success of the breach of a common webserver vulnerability by </w:t>
      </w:r>
      <w:r w:rsidR="000E3CC3">
        <w:rPr>
          <w:color w:val="404040" w:themeColor="text1" w:themeTint="BF"/>
          <w:sz w:val="18"/>
          <w:szCs w:val="18"/>
        </w:rPr>
        <w:t>implementing</w:t>
      </w:r>
      <w:r w:rsidR="008425C4">
        <w:rPr>
          <w:color w:val="404040" w:themeColor="text1" w:themeTint="BF"/>
          <w:sz w:val="18"/>
          <w:szCs w:val="18"/>
        </w:rPr>
        <w:t xml:space="preserve"> a exploit using a XAMPP, WebDAV, and PHP upload exploit to </w:t>
      </w:r>
      <w:r w:rsidR="000E3CC3">
        <w:rPr>
          <w:color w:val="404040" w:themeColor="text1" w:themeTint="BF"/>
          <w:sz w:val="18"/>
          <w:szCs w:val="18"/>
        </w:rPr>
        <w:t>gain</w:t>
      </w:r>
      <w:r w:rsidR="008425C4">
        <w:rPr>
          <w:color w:val="404040" w:themeColor="text1" w:themeTint="BF"/>
          <w:sz w:val="18"/>
          <w:szCs w:val="18"/>
        </w:rPr>
        <w:t xml:space="preserve"> access to the two host and gaining access to passwords. Performing a SQL injection to manipulate tables in a database was a success in being able to access multiple databases and then proceed to have an external network kali </w:t>
      </w:r>
      <w:r w:rsidR="000E3CC3">
        <w:rPr>
          <w:color w:val="404040" w:themeColor="text1" w:themeTint="BF"/>
          <w:sz w:val="18"/>
          <w:szCs w:val="18"/>
        </w:rPr>
        <w:t>Linux</w:t>
      </w:r>
      <w:r w:rsidR="008425C4">
        <w:rPr>
          <w:color w:val="404040" w:themeColor="text1" w:themeTint="BF"/>
          <w:sz w:val="18"/>
          <w:szCs w:val="18"/>
        </w:rPr>
        <w:t xml:space="preserve"> attack machine to scan and attack the MySQL database on the port 3306, following the successful use of </w:t>
      </w:r>
      <w:r w:rsidR="000E3CC3">
        <w:rPr>
          <w:color w:val="404040" w:themeColor="text1" w:themeTint="BF"/>
          <w:sz w:val="18"/>
          <w:szCs w:val="18"/>
        </w:rPr>
        <w:t>Metasploit’s</w:t>
      </w:r>
      <w:r w:rsidR="008425C4">
        <w:rPr>
          <w:color w:val="404040" w:themeColor="text1" w:themeTint="BF"/>
          <w:sz w:val="18"/>
          <w:szCs w:val="18"/>
        </w:rPr>
        <w:t xml:space="preserve"> MySQL login </w:t>
      </w:r>
      <w:r w:rsidR="000E3CC3">
        <w:rPr>
          <w:color w:val="404040" w:themeColor="text1" w:themeTint="BF"/>
          <w:sz w:val="18"/>
          <w:szCs w:val="18"/>
        </w:rPr>
        <w:t>to</w:t>
      </w:r>
      <w:r w:rsidR="008425C4">
        <w:rPr>
          <w:color w:val="404040" w:themeColor="text1" w:themeTint="BF"/>
          <w:sz w:val="18"/>
          <w:szCs w:val="18"/>
        </w:rPr>
        <w:t xml:space="preserve"> create a new user named hacker and then elevate their </w:t>
      </w:r>
      <w:r w:rsidR="000E3CC3">
        <w:rPr>
          <w:color w:val="404040" w:themeColor="text1" w:themeTint="BF"/>
          <w:sz w:val="18"/>
          <w:szCs w:val="18"/>
        </w:rPr>
        <w:t>privileges</w:t>
      </w:r>
      <w:r w:rsidR="008425C4">
        <w:rPr>
          <w:color w:val="404040" w:themeColor="text1" w:themeTint="BF"/>
          <w:sz w:val="18"/>
          <w:szCs w:val="18"/>
        </w:rPr>
        <w:t xml:space="preserve"> to admin on the network. </w:t>
      </w:r>
      <w:r w:rsidR="000E3CC3">
        <w:rPr>
          <w:color w:val="404040" w:themeColor="text1" w:themeTint="BF"/>
          <w:sz w:val="18"/>
          <w:szCs w:val="18"/>
        </w:rPr>
        <w:t>Overall,</w:t>
      </w:r>
      <w:r w:rsidR="008425C4">
        <w:rPr>
          <w:color w:val="404040" w:themeColor="text1" w:themeTint="BF"/>
          <w:sz w:val="18"/>
          <w:szCs w:val="18"/>
        </w:rPr>
        <w:t xml:space="preserve"> this was a successful </w:t>
      </w:r>
      <w:r w:rsidR="000E3CC3">
        <w:rPr>
          <w:color w:val="404040" w:themeColor="text1" w:themeTint="BF"/>
          <w:sz w:val="18"/>
          <w:szCs w:val="18"/>
        </w:rPr>
        <w:t>demonstration</w:t>
      </w:r>
      <w:r w:rsidR="008425C4">
        <w:rPr>
          <w:color w:val="404040" w:themeColor="text1" w:themeTint="BF"/>
          <w:sz w:val="18"/>
          <w:szCs w:val="18"/>
        </w:rPr>
        <w:t xml:space="preserve"> of using a web </w:t>
      </w:r>
      <w:r w:rsidR="000E3CC3">
        <w:rPr>
          <w:color w:val="404040" w:themeColor="text1" w:themeTint="BF"/>
          <w:sz w:val="18"/>
          <w:szCs w:val="18"/>
        </w:rPr>
        <w:t>vulnerability</w:t>
      </w:r>
      <w:r w:rsidR="008425C4">
        <w:rPr>
          <w:color w:val="404040" w:themeColor="text1" w:themeTint="BF"/>
          <w:sz w:val="18"/>
          <w:szCs w:val="18"/>
        </w:rPr>
        <w:t xml:space="preserve"> and using SQL injection in order to manipulate tables in a database. </w:t>
      </w:r>
    </w:p>
    <w:sectPr w:rsidR="00BF0268">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D4E5F" w14:textId="77777777" w:rsidR="003D3A07" w:rsidRDefault="003D3A07">
      <w:pPr>
        <w:spacing w:after="0" w:line="240" w:lineRule="auto"/>
      </w:pPr>
      <w:r>
        <w:separator/>
      </w:r>
    </w:p>
  </w:endnote>
  <w:endnote w:type="continuationSeparator" w:id="0">
    <w:p w14:paraId="13BA2E1F" w14:textId="77777777" w:rsidR="003D3A07" w:rsidRDefault="003D3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51CE4" w14:textId="77777777" w:rsidR="003D3A07" w:rsidRDefault="003D3A07">
      <w:pPr>
        <w:spacing w:after="0" w:line="240" w:lineRule="auto"/>
      </w:pPr>
      <w:r>
        <w:separator/>
      </w:r>
    </w:p>
  </w:footnote>
  <w:footnote w:type="continuationSeparator" w:id="0">
    <w:p w14:paraId="7496475A" w14:textId="77777777" w:rsidR="003D3A07" w:rsidRDefault="003D3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57241"/>
    <w:multiLevelType w:val="hybridMultilevel"/>
    <w:tmpl w:val="201E98D2"/>
    <w:lvl w:ilvl="0" w:tplc="4FB441C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0323A"/>
    <w:multiLevelType w:val="hybridMultilevel"/>
    <w:tmpl w:val="0F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C778A"/>
    <w:multiLevelType w:val="hybridMultilevel"/>
    <w:tmpl w:val="8814E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47AEB"/>
    <w:multiLevelType w:val="hybridMultilevel"/>
    <w:tmpl w:val="FDC40FC4"/>
    <w:lvl w:ilvl="0" w:tplc="2D8A8294">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E0A91"/>
    <w:multiLevelType w:val="hybridMultilevel"/>
    <w:tmpl w:val="DD92DB66"/>
    <w:lvl w:ilvl="0" w:tplc="2D8A8294">
      <w:numFmt w:val="bullet"/>
      <w:lvlText w:val="-"/>
      <w:lvlJc w:val="left"/>
      <w:pPr>
        <w:ind w:left="720" w:hanging="360"/>
      </w:pPr>
      <w:rPr>
        <w:rFonts w:ascii="Garamond" w:eastAsiaTheme="minorEastAsia" w:hAnsi="Garamond"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EF61863"/>
    <w:multiLevelType w:val="hybridMultilevel"/>
    <w:tmpl w:val="7CFEBFE6"/>
    <w:lvl w:ilvl="0" w:tplc="2D8A8294">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3841FE"/>
    <w:multiLevelType w:val="multilevel"/>
    <w:tmpl w:val="519C2474"/>
    <w:lvl w:ilvl="0">
      <w:numFmt w:val="bullet"/>
      <w:lvlText w:val="-"/>
      <w:lvlJc w:val="left"/>
      <w:pPr>
        <w:tabs>
          <w:tab w:val="num" w:pos="720"/>
        </w:tabs>
        <w:ind w:left="720" w:hanging="360"/>
      </w:pPr>
      <w:rPr>
        <w:rFonts w:ascii="Garamond" w:eastAsiaTheme="minorEastAsia" w:hAnsi="Garamond"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840D0"/>
    <w:multiLevelType w:val="hybridMultilevel"/>
    <w:tmpl w:val="388263C2"/>
    <w:lvl w:ilvl="0" w:tplc="189A1A7A">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767882">
    <w:abstractNumId w:val="6"/>
  </w:num>
  <w:num w:numId="2" w16cid:durableId="541403144">
    <w:abstractNumId w:val="1"/>
  </w:num>
  <w:num w:numId="3" w16cid:durableId="378823924">
    <w:abstractNumId w:val="4"/>
  </w:num>
  <w:num w:numId="4" w16cid:durableId="808937802">
    <w:abstractNumId w:val="2"/>
  </w:num>
  <w:num w:numId="5" w16cid:durableId="1492788619">
    <w:abstractNumId w:val="10"/>
  </w:num>
  <w:num w:numId="6" w16cid:durableId="456532914">
    <w:abstractNumId w:val="0"/>
  </w:num>
  <w:num w:numId="7" w16cid:durableId="227692019">
    <w:abstractNumId w:val="5"/>
  </w:num>
  <w:num w:numId="8" w16cid:durableId="1893153552">
    <w:abstractNumId w:val="9"/>
  </w:num>
  <w:num w:numId="9" w16cid:durableId="1547915675">
    <w:abstractNumId w:val="8"/>
  </w:num>
  <w:num w:numId="10" w16cid:durableId="1036127116">
    <w:abstractNumId w:val="3"/>
  </w:num>
  <w:num w:numId="11" w16cid:durableId="1923074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977"/>
    <w:rsid w:val="000317C9"/>
    <w:rsid w:val="00031888"/>
    <w:rsid w:val="00083EDE"/>
    <w:rsid w:val="000E3CC3"/>
    <w:rsid w:val="000E62B0"/>
    <w:rsid w:val="000E7D41"/>
    <w:rsid w:val="00105248"/>
    <w:rsid w:val="0012139C"/>
    <w:rsid w:val="00123F04"/>
    <w:rsid w:val="00141FEF"/>
    <w:rsid w:val="00175FE5"/>
    <w:rsid w:val="001972BA"/>
    <w:rsid w:val="001F6200"/>
    <w:rsid w:val="00206762"/>
    <w:rsid w:val="0022095E"/>
    <w:rsid w:val="00236617"/>
    <w:rsid w:val="0027044B"/>
    <w:rsid w:val="00291A02"/>
    <w:rsid w:val="002A7515"/>
    <w:rsid w:val="002C0A96"/>
    <w:rsid w:val="002E7525"/>
    <w:rsid w:val="002F1694"/>
    <w:rsid w:val="00324941"/>
    <w:rsid w:val="003500FC"/>
    <w:rsid w:val="00357445"/>
    <w:rsid w:val="00364133"/>
    <w:rsid w:val="003A20F1"/>
    <w:rsid w:val="003C18FB"/>
    <w:rsid w:val="003D3A07"/>
    <w:rsid w:val="004164F3"/>
    <w:rsid w:val="00420576"/>
    <w:rsid w:val="00432485"/>
    <w:rsid w:val="004419A8"/>
    <w:rsid w:val="00444A2C"/>
    <w:rsid w:val="00446B96"/>
    <w:rsid w:val="004643E8"/>
    <w:rsid w:val="0048016D"/>
    <w:rsid w:val="004A308A"/>
    <w:rsid w:val="004B5B91"/>
    <w:rsid w:val="004C4020"/>
    <w:rsid w:val="004D3C6E"/>
    <w:rsid w:val="0051416B"/>
    <w:rsid w:val="00514EAF"/>
    <w:rsid w:val="00521E00"/>
    <w:rsid w:val="00543A07"/>
    <w:rsid w:val="0055688C"/>
    <w:rsid w:val="00567C39"/>
    <w:rsid w:val="00575C24"/>
    <w:rsid w:val="005A118B"/>
    <w:rsid w:val="005A4846"/>
    <w:rsid w:val="005A75A0"/>
    <w:rsid w:val="005B5970"/>
    <w:rsid w:val="00607249"/>
    <w:rsid w:val="00611896"/>
    <w:rsid w:val="00617716"/>
    <w:rsid w:val="006228F8"/>
    <w:rsid w:val="00624B62"/>
    <w:rsid w:val="0067016E"/>
    <w:rsid w:val="00671014"/>
    <w:rsid w:val="006A5028"/>
    <w:rsid w:val="006D367D"/>
    <w:rsid w:val="006D3C4B"/>
    <w:rsid w:val="006E4DA9"/>
    <w:rsid w:val="007146EC"/>
    <w:rsid w:val="00717F7A"/>
    <w:rsid w:val="007204C6"/>
    <w:rsid w:val="0073579B"/>
    <w:rsid w:val="00767011"/>
    <w:rsid w:val="00770001"/>
    <w:rsid w:val="00771C7C"/>
    <w:rsid w:val="007A1A2E"/>
    <w:rsid w:val="007E3E3E"/>
    <w:rsid w:val="007E66FA"/>
    <w:rsid w:val="007F1E71"/>
    <w:rsid w:val="007F3CE5"/>
    <w:rsid w:val="008035C4"/>
    <w:rsid w:val="00814C3E"/>
    <w:rsid w:val="00822AF8"/>
    <w:rsid w:val="008243F7"/>
    <w:rsid w:val="0084047B"/>
    <w:rsid w:val="00840C92"/>
    <w:rsid w:val="008425C4"/>
    <w:rsid w:val="008456B6"/>
    <w:rsid w:val="008A3AE9"/>
    <w:rsid w:val="008B13C8"/>
    <w:rsid w:val="008B6426"/>
    <w:rsid w:val="008C792E"/>
    <w:rsid w:val="008D6F21"/>
    <w:rsid w:val="008E2BCF"/>
    <w:rsid w:val="008E4175"/>
    <w:rsid w:val="009474D0"/>
    <w:rsid w:val="009B1E58"/>
    <w:rsid w:val="009D686D"/>
    <w:rsid w:val="009E122A"/>
    <w:rsid w:val="009E7298"/>
    <w:rsid w:val="009F406D"/>
    <w:rsid w:val="00A113BF"/>
    <w:rsid w:val="00A30A57"/>
    <w:rsid w:val="00A34286"/>
    <w:rsid w:val="00A422C2"/>
    <w:rsid w:val="00A456E4"/>
    <w:rsid w:val="00A50D4D"/>
    <w:rsid w:val="00A54D85"/>
    <w:rsid w:val="00A61227"/>
    <w:rsid w:val="00A64ED8"/>
    <w:rsid w:val="00A77EEC"/>
    <w:rsid w:val="00AC5BFB"/>
    <w:rsid w:val="00AD0B95"/>
    <w:rsid w:val="00AE3AD4"/>
    <w:rsid w:val="00AE3E01"/>
    <w:rsid w:val="00AE51B8"/>
    <w:rsid w:val="00B23A4E"/>
    <w:rsid w:val="00B363A1"/>
    <w:rsid w:val="00B43A62"/>
    <w:rsid w:val="00B66D0D"/>
    <w:rsid w:val="00B9142E"/>
    <w:rsid w:val="00B95C8A"/>
    <w:rsid w:val="00BA33D4"/>
    <w:rsid w:val="00BA61D5"/>
    <w:rsid w:val="00BE4987"/>
    <w:rsid w:val="00BF0268"/>
    <w:rsid w:val="00BF3C07"/>
    <w:rsid w:val="00C0653D"/>
    <w:rsid w:val="00C13DE0"/>
    <w:rsid w:val="00C21C27"/>
    <w:rsid w:val="00C37311"/>
    <w:rsid w:val="00C37F05"/>
    <w:rsid w:val="00C5011A"/>
    <w:rsid w:val="00C83678"/>
    <w:rsid w:val="00C94E2E"/>
    <w:rsid w:val="00CA6075"/>
    <w:rsid w:val="00CA7CE9"/>
    <w:rsid w:val="00CC5178"/>
    <w:rsid w:val="00CD15DE"/>
    <w:rsid w:val="00CD40EF"/>
    <w:rsid w:val="00D0080E"/>
    <w:rsid w:val="00D030B6"/>
    <w:rsid w:val="00D172F8"/>
    <w:rsid w:val="00D33340"/>
    <w:rsid w:val="00D60D8E"/>
    <w:rsid w:val="00D976C0"/>
    <w:rsid w:val="00DA7282"/>
    <w:rsid w:val="00DB7401"/>
    <w:rsid w:val="00DC619B"/>
    <w:rsid w:val="00DD036E"/>
    <w:rsid w:val="00DD11A1"/>
    <w:rsid w:val="00DF7F5A"/>
    <w:rsid w:val="00E14944"/>
    <w:rsid w:val="00E16263"/>
    <w:rsid w:val="00E65452"/>
    <w:rsid w:val="00E8669A"/>
    <w:rsid w:val="00E91292"/>
    <w:rsid w:val="00EA1FE3"/>
    <w:rsid w:val="00EB3649"/>
    <w:rsid w:val="00ED6B65"/>
    <w:rsid w:val="00EF1157"/>
    <w:rsid w:val="00EF1F97"/>
    <w:rsid w:val="00EF500A"/>
    <w:rsid w:val="00F01977"/>
    <w:rsid w:val="00F2739E"/>
    <w:rsid w:val="00F353C1"/>
    <w:rsid w:val="00F36301"/>
    <w:rsid w:val="00F85DFD"/>
    <w:rsid w:val="00F9167B"/>
    <w:rsid w:val="00F930E2"/>
    <w:rsid w:val="00FA6289"/>
    <w:rsid w:val="00FB1A24"/>
    <w:rsid w:val="00FC106F"/>
    <w:rsid w:val="00FF2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B4C8A7"/>
  <w15:chartTrackingRefBased/>
  <w15:docId w15:val="{407AB28D-B988-47A8-98DC-24BE7DCE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C37311"/>
    <w:pPr>
      <w:ind w:left="720"/>
      <w:contextualSpacing/>
    </w:pPr>
  </w:style>
  <w:style w:type="character" w:styleId="UnresolvedMention">
    <w:name w:val="Unresolved Mention"/>
    <w:basedOn w:val="DefaultParagraphFont"/>
    <w:uiPriority w:val="99"/>
    <w:semiHidden/>
    <w:unhideWhenUsed/>
    <w:rsid w:val="00C13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746264">
      <w:bodyDiv w:val="1"/>
      <w:marLeft w:val="0"/>
      <w:marRight w:val="0"/>
      <w:marTop w:val="0"/>
      <w:marBottom w:val="0"/>
      <w:divBdr>
        <w:top w:val="none" w:sz="0" w:space="0" w:color="auto"/>
        <w:left w:val="none" w:sz="0" w:space="0" w:color="auto"/>
        <w:bottom w:val="none" w:sz="0" w:space="0" w:color="auto"/>
        <w:right w:val="none" w:sz="0" w:space="0" w:color="auto"/>
      </w:divBdr>
    </w:div>
    <w:div w:id="262107545">
      <w:bodyDiv w:val="1"/>
      <w:marLeft w:val="0"/>
      <w:marRight w:val="0"/>
      <w:marTop w:val="0"/>
      <w:marBottom w:val="0"/>
      <w:divBdr>
        <w:top w:val="none" w:sz="0" w:space="0" w:color="auto"/>
        <w:left w:val="none" w:sz="0" w:space="0" w:color="auto"/>
        <w:bottom w:val="none" w:sz="0" w:space="0" w:color="auto"/>
        <w:right w:val="none" w:sz="0" w:space="0" w:color="auto"/>
      </w:divBdr>
    </w:div>
    <w:div w:id="792556842">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mpus.edu" TargetMode="External"/><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jp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rytschenkog\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TC- GitHub</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412A85E-B2CB-4159-8770-9A71E707B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TotalTime>
  <Pages>12</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CSCI6658-01 &amp; Lab #</dc:subject>
  <dc:creator>Kyrytschenko, Prof. Gregory N.</dc:creator>
  <cp:keywords/>
  <dc:description/>
  <cp:lastModifiedBy>Tommy Cozzarelli</cp:lastModifiedBy>
  <cp:revision>13</cp:revision>
  <dcterms:created xsi:type="dcterms:W3CDTF">2023-04-15T01:57:00Z</dcterms:created>
  <dcterms:modified xsi:type="dcterms:W3CDTF">2024-06-17T15:19:00Z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